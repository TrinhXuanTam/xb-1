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29CB3" w14:textId="0FF7BE1A" w:rsidR="001E59F3" w:rsidRPr="00160C5F" w:rsidRDefault="00160C5F" w:rsidP="00A91D75">
      <w:pPr>
        <w:rPr>
          <w:lang w:val="cs-CZ"/>
        </w:rPr>
      </w:pPr>
      <w:r>
        <w:rPr>
          <w:noProof/>
          <w:lang w:val="cs-CZ"/>
        </w:rPr>
        <w:drawing>
          <wp:anchor distT="0" distB="0" distL="114300" distR="114300" simplePos="0" relativeHeight="251663360" behindDoc="1" locked="0" layoutInCell="1" allowOverlap="1" wp14:anchorId="4C96F441" wp14:editId="1548C6C5">
            <wp:simplePos x="0" y="0"/>
            <wp:positionH relativeFrom="margin">
              <wp:align>left</wp:align>
            </wp:positionH>
            <wp:positionV relativeFrom="paragraph">
              <wp:posOffset>893927</wp:posOffset>
            </wp:positionV>
            <wp:extent cx="6182436" cy="6395113"/>
            <wp:effectExtent l="0" t="0" r="889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70"/>
                    <a:stretch/>
                  </pic:blipFill>
                  <pic:spPr bwMode="auto">
                    <a:xfrm>
                      <a:off x="0" y="0"/>
                      <a:ext cx="6182436" cy="639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C5F">
        <w:rPr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E9DBC5" wp14:editId="3F0F3C07">
                <wp:simplePos x="0" y="0"/>
                <wp:positionH relativeFrom="margin">
                  <wp:align>right</wp:align>
                </wp:positionH>
                <wp:positionV relativeFrom="paragraph">
                  <wp:posOffset>7748270</wp:posOffset>
                </wp:positionV>
                <wp:extent cx="6437630" cy="283845"/>
                <wp:effectExtent l="0" t="0" r="127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763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E0E08" w14:textId="48250BC6" w:rsidR="00F35B5C" w:rsidRPr="00160C5F" w:rsidRDefault="00F35B5C" w:rsidP="00160C5F">
                            <w:pPr>
                              <w:pStyle w:val="Subtitle"/>
                              <w:rPr>
                                <w:sz w:val="26"/>
                                <w:szCs w:val="26"/>
                              </w:rPr>
                            </w:pPr>
                            <w:r w:rsidRPr="00160C5F">
                              <w:rPr>
                                <w:sz w:val="26"/>
                                <w:szCs w:val="26"/>
                                <w:lang w:val="cs-CZ"/>
                              </w:rPr>
                              <w:t>Daniel Ridzoň, Tomáš Kovářík, Trinh Xuan Tam, Petr Šmejkal</w:t>
                            </w:r>
                            <w:r w:rsidR="0092190D">
                              <w:rPr>
                                <w:sz w:val="26"/>
                                <w:szCs w:val="26"/>
                                <w:lang w:val="cs-CZ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Pr="00160C5F">
                              <w:rPr>
                                <w:sz w:val="26"/>
                                <w:szCs w:val="26"/>
                                <w:lang w:val="cs-CZ"/>
                              </w:rPr>
                              <w:t xml:space="preserve"> Tran Vu Quang</w:t>
                            </w:r>
                          </w:p>
                          <w:p w14:paraId="77015821" w14:textId="3D689662" w:rsidR="00F35B5C" w:rsidRPr="00160C5F" w:rsidRDefault="00F35B5C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9DB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7pt;margin-top:610.1pt;width:506.9pt;height:22.3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" stroked="f">
                <v:textbox>
                  <w:txbxContent>
                    <w:p w14:paraId="705E0E08" w14:textId="48250BC6" w:rsidR="00F35B5C" w:rsidRPr="00160C5F" w:rsidRDefault="00F35B5C" w:rsidP="00160C5F">
                      <w:pPr>
                        <w:pStyle w:val="Subtitle"/>
                        <w:rPr>
                          <w:sz w:val="26"/>
                          <w:szCs w:val="26"/>
                        </w:rPr>
                      </w:pPr>
                      <w:r w:rsidRPr="00160C5F">
                        <w:rPr>
                          <w:sz w:val="26"/>
                          <w:szCs w:val="26"/>
                          <w:lang w:val="cs-CZ"/>
                        </w:rPr>
                        <w:t>Daniel Ridzoň, Tomáš Kovářík, Trinh Xuan Tam, Petr Šmejkal</w:t>
                      </w:r>
                      <w:r w:rsidR="0092190D">
                        <w:rPr>
                          <w:sz w:val="26"/>
                          <w:szCs w:val="26"/>
                          <w:lang w:val="cs-CZ"/>
                        </w:rPr>
                        <w:t>,</w:t>
                      </w:r>
                      <w:bookmarkStart w:id="1" w:name="_GoBack"/>
                      <w:bookmarkEnd w:id="1"/>
                      <w:r w:rsidRPr="00160C5F">
                        <w:rPr>
                          <w:sz w:val="26"/>
                          <w:szCs w:val="26"/>
                          <w:lang w:val="cs-CZ"/>
                        </w:rPr>
                        <w:t xml:space="preserve"> Tran Vu Quang</w:t>
                      </w:r>
                    </w:p>
                    <w:p w14:paraId="77015821" w14:textId="3D689662" w:rsidR="00F35B5C" w:rsidRPr="00160C5F" w:rsidRDefault="00F35B5C">
                      <w:pPr>
                        <w:rPr>
                          <w:sz w:val="18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D75" w:rsidRPr="00160C5F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B7DD232" wp14:editId="467EAFE9">
                <wp:simplePos x="0" y="0"/>
                <wp:positionH relativeFrom="column">
                  <wp:posOffset>-731520</wp:posOffset>
                </wp:positionH>
                <wp:positionV relativeFrom="page">
                  <wp:posOffset>631066</wp:posOffset>
                </wp:positionV>
                <wp:extent cx="5769610" cy="4159876"/>
                <wp:effectExtent l="0" t="0" r="254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15987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B417" id="Rectangle 2" o:spid="_x0000_s1026" alt="colored rectangle" style="position:absolute;margin-left:-57.6pt;margin-top:49.7pt;width:454.3pt;height:327.55pt;z-index:-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" fillcolor="#f3d569 [3204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A91D75" w:rsidRPr="00160C5F" w14:paraId="236BEECB" w14:textId="77777777" w:rsidTr="00A91D75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B3AD0" w14:textId="2DFFB288" w:rsidR="00A91D75" w:rsidRPr="00160C5F" w:rsidRDefault="00C6323A" w:rsidP="00160C5F">
            <w:pPr>
              <w:pStyle w:val="Title"/>
              <w:framePr w:hSpace="0" w:wrap="auto" w:vAnchor="margin" w:xAlign="left" w:yAlign="inline"/>
              <w:rPr>
                <w:lang w:val="cs-CZ"/>
              </w:rPr>
            </w:pPr>
            <w:r w:rsidRPr="00160C5F">
              <w:rPr>
                <w:noProof/>
                <w:lang w:val="cs-CZ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75647FB" wp14:editId="087B55ED">
                      <wp:simplePos x="0" y="0"/>
                      <wp:positionH relativeFrom="column">
                        <wp:posOffset>-716915</wp:posOffset>
                      </wp:positionH>
                      <wp:positionV relativeFrom="page">
                        <wp:posOffset>-97790</wp:posOffset>
                      </wp:positionV>
                      <wp:extent cx="4686935" cy="1570990"/>
                      <wp:effectExtent l="0" t="0" r="0" b="0"/>
                      <wp:wrapNone/>
                      <wp:docPr id="4" name="Rectangle: Single Corner Snipped 4" descr="colo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86935" cy="1570990"/>
                              </a:xfrm>
                              <a:prstGeom prst="snip1Rect">
                                <a:avLst>
                                  <a:gd name="adj" fmla="val 47819"/>
                                </a:avLst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11D40" id="Rectangle: Single Corner Snipped 4" o:spid="_x0000_s1026" alt="colored rectangle" style="position:absolute;margin-left:-56.45pt;margin-top:-7.7pt;width:369.05pt;height:123.7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686935,157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" path="m,l3935703,r751232,751232l4686935,1570990,,1570990,,xe" fillcolor="#3a3363 [3215]" stroked="f">
                      <v:path arrowok="t" o:connecttype="custom" o:connectlocs="0,0;3935703,0;4686935,751232;4686935,1570990;0,1570990;0,0" o:connectangles="0,0,0,0,0,0"/>
                      <w10:wrap anchory="page"/>
                    </v:shape>
                  </w:pict>
                </mc:Fallback>
              </mc:AlternateContent>
            </w:r>
            <w:r w:rsidR="00160C5F" w:rsidRPr="00160C5F">
              <w:rPr>
                <w:lang w:val="cs-CZ"/>
              </w:rPr>
              <w:t>Testování použitelnosti</w:t>
            </w:r>
          </w:p>
        </w:tc>
      </w:tr>
    </w:tbl>
    <w:tbl>
      <w:tblPr>
        <w:tblpPr w:leftFromText="180" w:rightFromText="180" w:vertAnchor="text" w:tblpX="-80" w:tblpY="11853"/>
        <w:tblW w:w="9990" w:type="dxa"/>
        <w:tblBorders>
          <w:insideH w:val="single" w:sz="24" w:space="0" w:color="26214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7"/>
        <w:gridCol w:w="2940"/>
        <w:gridCol w:w="3483"/>
      </w:tblGrid>
      <w:tr w:rsidR="00160C5F" w:rsidRPr="00160C5F" w14:paraId="48D8C0BD" w14:textId="77777777" w:rsidTr="00C6323A">
        <w:trPr>
          <w:trHeight w:val="358"/>
        </w:trPr>
        <w:tc>
          <w:tcPr>
            <w:tcW w:w="3567" w:type="dxa"/>
          </w:tcPr>
          <w:p w14:paraId="7EB4A22E" w14:textId="127BEB09" w:rsidR="00A91D75" w:rsidRPr="00160C5F" w:rsidRDefault="00A91D75" w:rsidP="00A91D75">
            <w:pPr>
              <w:rPr>
                <w:lang w:val="cs-CZ"/>
              </w:rPr>
            </w:pPr>
          </w:p>
        </w:tc>
        <w:tc>
          <w:tcPr>
            <w:tcW w:w="2940" w:type="dxa"/>
            <w:vAlign w:val="bottom"/>
          </w:tcPr>
          <w:p w14:paraId="72BEC701" w14:textId="06A23BA8" w:rsidR="00A91D75" w:rsidRPr="00160C5F" w:rsidRDefault="00A91D75" w:rsidP="00A91D75">
            <w:pPr>
              <w:rPr>
                <w:lang w:val="cs-CZ"/>
              </w:rPr>
            </w:pPr>
          </w:p>
        </w:tc>
        <w:tc>
          <w:tcPr>
            <w:tcW w:w="3483" w:type="dxa"/>
            <w:vAlign w:val="bottom"/>
          </w:tcPr>
          <w:p w14:paraId="1BE55ACA" w14:textId="34C1319B" w:rsidR="00A91D75" w:rsidRPr="00160C5F" w:rsidRDefault="00A91D75" w:rsidP="00A91D75">
            <w:pPr>
              <w:jc w:val="right"/>
              <w:rPr>
                <w:lang w:val="cs-CZ"/>
              </w:rPr>
            </w:pPr>
          </w:p>
        </w:tc>
      </w:tr>
      <w:tr w:rsidR="00160C5F" w:rsidRPr="00160C5F" w14:paraId="3EEBF80E" w14:textId="77777777" w:rsidTr="00C6323A">
        <w:trPr>
          <w:trHeight w:val="1197"/>
        </w:trPr>
        <w:tc>
          <w:tcPr>
            <w:tcW w:w="3567" w:type="dxa"/>
          </w:tcPr>
          <w:p w14:paraId="3E66E5D5" w14:textId="45FA9F9E" w:rsidR="00A91D75" w:rsidRPr="00160C5F" w:rsidRDefault="00A91D75" w:rsidP="00A91D75">
            <w:pPr>
              <w:rPr>
                <w:noProof/>
                <w:lang w:val="cs-CZ"/>
              </w:rPr>
            </w:pPr>
          </w:p>
        </w:tc>
        <w:tc>
          <w:tcPr>
            <w:tcW w:w="2940" w:type="dxa"/>
            <w:vAlign w:val="bottom"/>
          </w:tcPr>
          <w:p w14:paraId="0C8BE7AF" w14:textId="2FC4121D" w:rsidR="00A91D75" w:rsidRPr="00160C5F" w:rsidRDefault="00A91D75" w:rsidP="00A91D75">
            <w:pPr>
              <w:rPr>
                <w:noProof/>
                <w:lang w:val="cs-CZ"/>
              </w:rPr>
            </w:pPr>
          </w:p>
        </w:tc>
        <w:tc>
          <w:tcPr>
            <w:tcW w:w="3483" w:type="dxa"/>
            <w:vAlign w:val="bottom"/>
          </w:tcPr>
          <w:p w14:paraId="6E43ED1A" w14:textId="3EFBE9F4" w:rsidR="00A91D75" w:rsidRPr="00160C5F" w:rsidRDefault="00160C5F" w:rsidP="00A91D75">
            <w:pPr>
              <w:jc w:val="righ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drawing>
                <wp:anchor distT="0" distB="0" distL="114300" distR="114300" simplePos="0" relativeHeight="251662336" behindDoc="1" locked="0" layoutInCell="1" allowOverlap="1" wp14:anchorId="76B4AE0F" wp14:editId="45C70B1E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200025</wp:posOffset>
                  </wp:positionV>
                  <wp:extent cx="2042160" cy="8286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  <w:lang w:val="cs-CZ"/>
        </w:rPr>
        <w:id w:val="16569600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98036E" w14:textId="2E2FECA8" w:rsidR="00E523C3" w:rsidRPr="00160C5F" w:rsidRDefault="00CB27A1" w:rsidP="00E523C3">
          <w:pPr>
            <w:pStyle w:val="TOCHeading"/>
            <w:rPr>
              <w:lang w:val="cs-CZ"/>
            </w:rPr>
          </w:pPr>
          <w:r w:rsidRPr="00160C5F">
            <w:rPr>
              <w:noProof/>
              <w:lang w:val="cs-CZ"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4D769336" wp14:editId="6A3E75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-635</wp:posOffset>
                    </wp:positionV>
                    <wp:extent cx="7836535" cy="10083800"/>
                    <wp:effectExtent l="0" t="0" r="0" b="0"/>
                    <wp:wrapNone/>
                    <wp:docPr id="31" name="Rectangle 31" descr="colored contents page background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083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78AE5B" id="Rectangle 31" o:spid="_x0000_s1026" alt="colored contents page background" style="position:absolute;margin-left:0;margin-top:-.05pt;width:617.05pt;height:794pt;z-index:-25166131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" fillcolor="#f3d569 [3204]" stroked="f" strokeweight="2pt">
                    <w10:wrap anchorx="margin" anchory="page"/>
                  </v:rect>
                </w:pict>
              </mc:Fallback>
            </mc:AlternateContent>
          </w:r>
          <w:r w:rsidR="00160C5F">
            <w:rPr>
              <w:lang w:val="cs-CZ"/>
            </w:rPr>
            <w:t>Obsah</w:t>
          </w:r>
        </w:p>
        <w:p w14:paraId="679CDBA7" w14:textId="124D9DC7" w:rsidR="000621F9" w:rsidRDefault="009C0674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en-150" w:eastAsia="en-150"/>
            </w:rPr>
          </w:pPr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TOC \o "1-2" \h \z \u </w:instrText>
          </w:r>
          <w:r>
            <w:rPr>
              <w:lang w:val="cs-CZ"/>
            </w:rPr>
            <w:fldChar w:fldCharType="separate"/>
          </w:r>
          <w:hyperlink w:anchor="_Toc61302947" w:history="1">
            <w:r w:rsidR="000621F9" w:rsidRPr="00552AA0">
              <w:rPr>
                <w:rStyle w:val="Hyperlink"/>
                <w:lang w:val="cs-CZ"/>
              </w:rPr>
              <w:t>Profil</w:t>
            </w:r>
            <w:r w:rsidR="000621F9">
              <w:rPr>
                <w:webHidden/>
              </w:rPr>
              <w:tab/>
            </w:r>
            <w:r w:rsidR="000621F9">
              <w:rPr>
                <w:webHidden/>
              </w:rPr>
              <w:fldChar w:fldCharType="begin"/>
            </w:r>
            <w:r w:rsidR="000621F9">
              <w:rPr>
                <w:webHidden/>
              </w:rPr>
              <w:instrText xml:space="preserve"> PAGEREF _Toc61302947 \h </w:instrText>
            </w:r>
            <w:r w:rsidR="000621F9">
              <w:rPr>
                <w:webHidden/>
              </w:rPr>
            </w:r>
            <w:r w:rsidR="000621F9">
              <w:rPr>
                <w:webHidden/>
              </w:rPr>
              <w:fldChar w:fldCharType="separate"/>
            </w:r>
            <w:r w:rsidR="002747F3">
              <w:rPr>
                <w:webHidden/>
              </w:rPr>
              <w:t>3</w:t>
            </w:r>
            <w:r w:rsidR="000621F9">
              <w:rPr>
                <w:webHidden/>
              </w:rPr>
              <w:fldChar w:fldCharType="end"/>
            </w:r>
          </w:hyperlink>
        </w:p>
        <w:p w14:paraId="07A373DB" w14:textId="2D1B593C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48" w:history="1">
            <w:r w:rsidR="000621F9" w:rsidRPr="00552AA0">
              <w:rPr>
                <w:rStyle w:val="Hyperlink"/>
                <w:noProof/>
                <w:lang w:val="cs-CZ"/>
              </w:rPr>
              <w:t>Test registrace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_Toc61302948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3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24A05866" w14:textId="312C6666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49" w:history="1">
            <w:r w:rsidR="000621F9" w:rsidRPr="00552AA0">
              <w:rPr>
                <w:rStyle w:val="Hyperlink"/>
                <w:noProof/>
                <w:lang w:val="cs-CZ"/>
              </w:rPr>
              <w:t>Test nastavení profilu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_Toc61302949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4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366C119A" w14:textId="1C0590BD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50" w:history="1">
            <w:r w:rsidR="000621F9" w:rsidRPr="00552AA0">
              <w:rPr>
                <w:rStyle w:val="Hyperlink"/>
                <w:noProof/>
                <w:lang w:val="cs-CZ"/>
              </w:rPr>
              <w:t>Test změny hesla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_Toc61302950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6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6AEC24E6" w14:textId="2028B93C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51" w:history="1">
            <w:r w:rsidR="000621F9" w:rsidRPr="00552AA0">
              <w:rPr>
                <w:rStyle w:val="Hyperlink"/>
                <w:noProof/>
                <w:lang w:val="cs-CZ"/>
              </w:rPr>
              <w:t>Test změny e-mailu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_Toc61302951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7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0050713D" w14:textId="069E05A0" w:rsidR="000621F9" w:rsidRDefault="00291555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en-150" w:eastAsia="en-150"/>
            </w:rPr>
          </w:pPr>
          <w:hyperlink w:anchor="_Toc61302952" w:history="1">
            <w:r w:rsidR="000621F9" w:rsidRPr="00552AA0">
              <w:rPr>
                <w:rStyle w:val="Hyperlink"/>
                <w:lang w:val="cs-CZ"/>
              </w:rPr>
              <w:t>E-shop</w:t>
            </w:r>
            <w:r w:rsidR="000621F9">
              <w:rPr>
                <w:webHidden/>
              </w:rPr>
              <w:tab/>
            </w:r>
            <w:r w:rsidR="000621F9">
              <w:rPr>
                <w:webHidden/>
              </w:rPr>
              <w:fldChar w:fldCharType="begin"/>
            </w:r>
            <w:r w:rsidR="000621F9">
              <w:rPr>
                <w:webHidden/>
              </w:rPr>
              <w:instrText xml:space="preserve"> PAGEREF _Toc61302952 \h </w:instrText>
            </w:r>
            <w:r w:rsidR="000621F9">
              <w:rPr>
                <w:webHidden/>
              </w:rPr>
            </w:r>
            <w:r w:rsidR="000621F9">
              <w:rPr>
                <w:webHidden/>
              </w:rPr>
              <w:fldChar w:fldCharType="separate"/>
            </w:r>
            <w:r w:rsidR="002747F3">
              <w:rPr>
                <w:webHidden/>
              </w:rPr>
              <w:t>8</w:t>
            </w:r>
            <w:r w:rsidR="000621F9">
              <w:rPr>
                <w:webHidden/>
              </w:rPr>
              <w:fldChar w:fldCharType="end"/>
            </w:r>
          </w:hyperlink>
        </w:p>
        <w:p w14:paraId="2914D102" w14:textId="7F5AD1F3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53" w:history="1">
            <w:r w:rsidR="000621F9" w:rsidRPr="00552AA0">
              <w:rPr>
                <w:rStyle w:val="Hyperlink"/>
                <w:noProof/>
                <w:lang w:val="cs-CZ"/>
              </w:rPr>
              <w:t>Test vytvoření objednávky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_Toc61302953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8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1EA2F4C6" w14:textId="4CDF8A9E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54" w:history="1">
            <w:r w:rsidR="000621F9" w:rsidRPr="00552AA0">
              <w:rPr>
                <w:rStyle w:val="Hyperlink"/>
                <w:noProof/>
                <w:lang w:val="cs-CZ"/>
              </w:rPr>
              <w:t>Test vytvoření produktu a smazání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_Toc61302954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9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6C9516E2" w14:textId="3EF82D41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55" w:history="1">
            <w:r w:rsidR="000621F9" w:rsidRPr="00552AA0">
              <w:rPr>
                <w:rStyle w:val="Hyperlink"/>
                <w:noProof/>
                <w:lang w:val="cs-CZ"/>
              </w:rPr>
              <w:t>Test úpravy produktu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_Toc61302955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10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2E9BDCD4" w14:textId="08251716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56" w:history="1">
            <w:r w:rsidR="000621F9" w:rsidRPr="00552AA0">
              <w:rPr>
                <w:rStyle w:val="Hyperlink"/>
                <w:noProof/>
                <w:lang w:val="cs-CZ"/>
              </w:rPr>
              <w:t>Test potvrzení platby a zrušení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_Toc61302956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11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2C738D41" w14:textId="3FD9DFA7" w:rsidR="000621F9" w:rsidRDefault="00291555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en-150" w:eastAsia="en-150"/>
            </w:rPr>
          </w:pPr>
          <w:hyperlink w:anchor="_Toc61302957" w:history="1">
            <w:r w:rsidR="000621F9" w:rsidRPr="00552AA0">
              <w:rPr>
                <w:rStyle w:val="Hyperlink"/>
                <w:lang w:val="cs-CZ"/>
              </w:rPr>
              <w:t>Články</w:t>
            </w:r>
            <w:r w:rsidR="000621F9">
              <w:rPr>
                <w:webHidden/>
              </w:rPr>
              <w:tab/>
            </w:r>
            <w:r w:rsidR="000621F9">
              <w:rPr>
                <w:webHidden/>
              </w:rPr>
              <w:fldChar w:fldCharType="begin"/>
            </w:r>
            <w:r w:rsidR="000621F9">
              <w:rPr>
                <w:webHidden/>
              </w:rPr>
              <w:instrText xml:space="preserve"> PAGEREF _Toc61302957 \h </w:instrText>
            </w:r>
            <w:r w:rsidR="000621F9">
              <w:rPr>
                <w:webHidden/>
              </w:rPr>
            </w:r>
            <w:r w:rsidR="000621F9">
              <w:rPr>
                <w:webHidden/>
              </w:rPr>
              <w:fldChar w:fldCharType="separate"/>
            </w:r>
            <w:r w:rsidR="002747F3">
              <w:rPr>
                <w:webHidden/>
              </w:rPr>
              <w:t>12</w:t>
            </w:r>
            <w:r w:rsidR="000621F9">
              <w:rPr>
                <w:webHidden/>
              </w:rPr>
              <w:fldChar w:fldCharType="end"/>
            </w:r>
          </w:hyperlink>
        </w:p>
        <w:p w14:paraId="67FEC117" w14:textId="759ECF55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58" w:history="1">
            <w:r w:rsidR="000621F9" w:rsidRPr="00552AA0">
              <w:rPr>
                <w:rStyle w:val="Hyperlink"/>
                <w:noProof/>
                <w:lang w:val="cs-CZ"/>
              </w:rPr>
              <w:t>Test vyhledání článku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_Toc61302958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12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33427E53" w14:textId="4E740D61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59" w:history="1">
            <w:r w:rsidR="000621F9" w:rsidRPr="00552AA0">
              <w:rPr>
                <w:rStyle w:val="Hyperlink"/>
                <w:noProof/>
                <w:lang w:val="cs-CZ"/>
              </w:rPr>
              <w:t>Test přidání komentáře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_Toc61302959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13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18F5105E" w14:textId="7EA29A7A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60" w:history="1">
            <w:r w:rsidR="000621F9" w:rsidRPr="00552AA0">
              <w:rPr>
                <w:rStyle w:val="Hyperlink"/>
                <w:noProof/>
                <w:lang w:val="cs-CZ"/>
              </w:rPr>
              <w:t>Test přidání nového článku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_Toc61302960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14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0C81B44D" w14:textId="793D5BD7" w:rsidR="000621F9" w:rsidRDefault="00291555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en-150" w:eastAsia="en-150"/>
            </w:rPr>
          </w:pPr>
          <w:hyperlink w:anchor="_Toc61302961" w:history="1">
            <w:r w:rsidR="000621F9" w:rsidRPr="00552AA0">
              <w:rPr>
                <w:rStyle w:val="Hyperlink"/>
                <w:lang w:val="cs-CZ"/>
              </w:rPr>
              <w:t>Fórum</w:t>
            </w:r>
            <w:r w:rsidR="000621F9">
              <w:rPr>
                <w:webHidden/>
              </w:rPr>
              <w:tab/>
            </w:r>
            <w:r w:rsidR="000621F9">
              <w:rPr>
                <w:webHidden/>
              </w:rPr>
              <w:fldChar w:fldCharType="begin"/>
            </w:r>
            <w:r w:rsidR="000621F9">
              <w:rPr>
                <w:webHidden/>
              </w:rPr>
              <w:instrText xml:space="preserve"> PAGEREF _Toc61302961 \h </w:instrText>
            </w:r>
            <w:r w:rsidR="000621F9">
              <w:rPr>
                <w:webHidden/>
              </w:rPr>
            </w:r>
            <w:r w:rsidR="000621F9">
              <w:rPr>
                <w:webHidden/>
              </w:rPr>
              <w:fldChar w:fldCharType="separate"/>
            </w:r>
            <w:r w:rsidR="002747F3">
              <w:rPr>
                <w:webHidden/>
              </w:rPr>
              <w:t>15</w:t>
            </w:r>
            <w:r w:rsidR="000621F9">
              <w:rPr>
                <w:webHidden/>
              </w:rPr>
              <w:fldChar w:fldCharType="end"/>
            </w:r>
          </w:hyperlink>
        </w:p>
        <w:p w14:paraId="66EEB2C1" w14:textId="128D9AE5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62" w:history="1">
            <w:r w:rsidR="000621F9" w:rsidRPr="00552AA0">
              <w:rPr>
                <w:rStyle w:val="Hyperlink"/>
                <w:noProof/>
                <w:lang w:val="cs-CZ"/>
              </w:rPr>
              <w:t>Test vytvoření nového tématu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_Toc61302962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15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6E4C8C93" w14:textId="7A6D505D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63" w:history="1">
            <w:r w:rsidR="000621F9" w:rsidRPr="00552AA0">
              <w:rPr>
                <w:rStyle w:val="Hyperlink"/>
                <w:noProof/>
                <w:lang w:val="cs-CZ"/>
              </w:rPr>
              <w:t>Test vytvoření nového vlákna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_Toc61302963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16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09B9C3EA" w14:textId="76AFC636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64" w:history="1">
            <w:r w:rsidR="000621F9" w:rsidRPr="00552AA0">
              <w:rPr>
                <w:rStyle w:val="Hyperlink"/>
                <w:noProof/>
                <w:lang w:val="cs-CZ"/>
              </w:rPr>
              <w:t>Test přidání komentáře do vlákna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_Toc61302964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17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369D99B0" w14:textId="3E9067BB" w:rsidR="000621F9" w:rsidRDefault="00291555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en-150" w:eastAsia="en-150"/>
            </w:rPr>
          </w:pPr>
          <w:hyperlink w:anchor="_Toc61302965" w:history="1">
            <w:r w:rsidR="000621F9" w:rsidRPr="00552AA0">
              <w:rPr>
                <w:rStyle w:val="Hyperlink"/>
                <w:lang w:val="cs-CZ"/>
              </w:rPr>
              <w:t>Kontaktní formulář</w:t>
            </w:r>
            <w:r w:rsidR="000621F9">
              <w:rPr>
                <w:webHidden/>
              </w:rPr>
              <w:tab/>
            </w:r>
            <w:r w:rsidR="000621F9">
              <w:rPr>
                <w:webHidden/>
              </w:rPr>
              <w:fldChar w:fldCharType="begin"/>
            </w:r>
            <w:r w:rsidR="000621F9">
              <w:rPr>
                <w:webHidden/>
              </w:rPr>
              <w:instrText xml:space="preserve"> PAGEREF _Toc61302965 \h </w:instrText>
            </w:r>
            <w:r w:rsidR="000621F9">
              <w:rPr>
                <w:webHidden/>
              </w:rPr>
            </w:r>
            <w:r w:rsidR="000621F9">
              <w:rPr>
                <w:webHidden/>
              </w:rPr>
              <w:fldChar w:fldCharType="separate"/>
            </w:r>
            <w:r w:rsidR="002747F3">
              <w:rPr>
                <w:webHidden/>
              </w:rPr>
              <w:t>18</w:t>
            </w:r>
            <w:r w:rsidR="000621F9">
              <w:rPr>
                <w:webHidden/>
              </w:rPr>
              <w:fldChar w:fldCharType="end"/>
            </w:r>
          </w:hyperlink>
        </w:p>
        <w:p w14:paraId="571DB8D2" w14:textId="1B282688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66" w:history="1">
            <w:r w:rsidR="000621F9" w:rsidRPr="00552AA0">
              <w:rPr>
                <w:rStyle w:val="Hyperlink"/>
                <w:noProof/>
                <w:lang w:val="cs-CZ"/>
              </w:rPr>
              <w:t>Test odeslání kontaktního formuláře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_Toc61302966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18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2A483FDC" w14:textId="31991470" w:rsidR="000621F9" w:rsidRDefault="00291555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val="en-150" w:eastAsia="en-150"/>
            </w:rPr>
          </w:pPr>
          <w:hyperlink w:anchor="_Toc61302967" w:history="1">
            <w:r w:rsidR="000621F9" w:rsidRPr="00552AA0">
              <w:rPr>
                <w:rStyle w:val="Hyperlink"/>
                <w:lang w:val="cs-CZ"/>
              </w:rPr>
              <w:t>Správce webu</w:t>
            </w:r>
            <w:r w:rsidR="000621F9">
              <w:rPr>
                <w:webHidden/>
              </w:rPr>
              <w:tab/>
            </w:r>
            <w:r w:rsidR="000621F9">
              <w:rPr>
                <w:webHidden/>
              </w:rPr>
              <w:fldChar w:fldCharType="begin"/>
            </w:r>
            <w:r w:rsidR="000621F9">
              <w:rPr>
                <w:webHidden/>
              </w:rPr>
              <w:instrText xml:space="preserve"> PAGEREF _Toc61302967 \h </w:instrText>
            </w:r>
            <w:r w:rsidR="000621F9">
              <w:rPr>
                <w:webHidden/>
              </w:rPr>
            </w:r>
            <w:r w:rsidR="000621F9">
              <w:rPr>
                <w:webHidden/>
              </w:rPr>
              <w:fldChar w:fldCharType="separate"/>
            </w:r>
            <w:r w:rsidR="002747F3">
              <w:rPr>
                <w:webHidden/>
              </w:rPr>
              <w:t>19</w:t>
            </w:r>
            <w:r w:rsidR="000621F9">
              <w:rPr>
                <w:webHidden/>
              </w:rPr>
              <w:fldChar w:fldCharType="end"/>
            </w:r>
          </w:hyperlink>
        </w:p>
        <w:p w14:paraId="30C6A028" w14:textId="37ACCB58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68" w:history="1">
            <w:r w:rsidR="000621F9" w:rsidRPr="00552AA0">
              <w:rPr>
                <w:rStyle w:val="Hyperlink"/>
                <w:noProof/>
                <w:lang w:val="cs-CZ"/>
              </w:rPr>
              <w:t>Test zablokování komentáře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_Toc61302968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19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4EFAF213" w14:textId="0AEF6800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69" w:history="1">
            <w:r w:rsidR="000621F9" w:rsidRPr="00552AA0">
              <w:rPr>
                <w:rStyle w:val="Hyperlink"/>
                <w:noProof/>
                <w:lang w:val="cs-CZ"/>
              </w:rPr>
              <w:t>Test přidání uživateli práva pro správu webu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_Toc61302969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20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0C25B10D" w14:textId="3FE93F2A" w:rsidR="000621F9" w:rsidRDefault="00291555">
          <w:pPr>
            <w:pStyle w:val="TOC2"/>
            <w:tabs>
              <w:tab w:val="right" w:leader="underscore" w:pos="9926"/>
            </w:tabs>
            <w:rPr>
              <w:rFonts w:eastAsiaTheme="minorEastAsia"/>
              <w:noProof/>
              <w:color w:val="auto"/>
              <w:sz w:val="22"/>
              <w:szCs w:val="22"/>
              <w:lang w:val="en-150" w:eastAsia="en-150"/>
            </w:rPr>
          </w:pPr>
          <w:hyperlink w:anchor="_Toc61302970" w:history="1">
            <w:r w:rsidR="000621F9" w:rsidRPr="00552AA0">
              <w:rPr>
                <w:rStyle w:val="Hyperlink"/>
                <w:noProof/>
                <w:lang w:val="cs-CZ"/>
              </w:rPr>
              <w:t>Test zablokování uživatele</w:t>
            </w:r>
            <w:r w:rsidR="000621F9">
              <w:rPr>
                <w:noProof/>
                <w:webHidden/>
              </w:rPr>
              <w:tab/>
            </w:r>
            <w:r w:rsidR="000621F9">
              <w:rPr>
                <w:noProof/>
                <w:webHidden/>
              </w:rPr>
              <w:fldChar w:fldCharType="begin"/>
            </w:r>
            <w:r w:rsidR="000621F9">
              <w:rPr>
                <w:noProof/>
                <w:webHidden/>
              </w:rPr>
              <w:instrText xml:space="preserve"> PAGEREF _Toc61302970 \h </w:instrText>
            </w:r>
            <w:r w:rsidR="000621F9">
              <w:rPr>
                <w:noProof/>
                <w:webHidden/>
              </w:rPr>
            </w:r>
            <w:r w:rsidR="000621F9">
              <w:rPr>
                <w:noProof/>
                <w:webHidden/>
              </w:rPr>
              <w:fldChar w:fldCharType="separate"/>
            </w:r>
            <w:r w:rsidR="002747F3">
              <w:rPr>
                <w:noProof/>
                <w:webHidden/>
              </w:rPr>
              <w:t>21</w:t>
            </w:r>
            <w:r w:rsidR="000621F9">
              <w:rPr>
                <w:noProof/>
                <w:webHidden/>
              </w:rPr>
              <w:fldChar w:fldCharType="end"/>
            </w:r>
          </w:hyperlink>
        </w:p>
        <w:p w14:paraId="13CE12DC" w14:textId="1D05F3A7" w:rsidR="00E523C3" w:rsidRPr="00160C5F" w:rsidRDefault="009C0674">
          <w:pPr>
            <w:rPr>
              <w:lang w:val="cs-CZ"/>
            </w:rPr>
          </w:pPr>
          <w:r>
            <w:rPr>
              <w:noProof/>
              <w:kern w:val="20"/>
              <w:lang w:val="cs-CZ"/>
            </w:rPr>
            <w:fldChar w:fldCharType="end"/>
          </w:r>
          <w:r w:rsidR="00160C5F" w:rsidRPr="00160C5F">
            <w:rPr>
              <w:noProof/>
              <w:lang w:val="cs-CZ"/>
            </w:rPr>
            <w:t xml:space="preserve"> </w:t>
          </w:r>
        </w:p>
      </w:sdtContent>
    </w:sdt>
    <w:p w14:paraId="699D772A" w14:textId="4536335F" w:rsidR="00776A61" w:rsidRDefault="00776A61" w:rsidP="00E523C3">
      <w:pPr>
        <w:pStyle w:val="Heading1"/>
        <w:rPr>
          <w:lang w:val="cs-CZ"/>
        </w:rPr>
      </w:pPr>
      <w:bookmarkStart w:id="2" w:name="_Toc61302947"/>
      <w:bookmarkStart w:id="3" w:name="_Hlk501114800"/>
      <w:r>
        <w:rPr>
          <w:lang w:val="cs-CZ"/>
        </w:rPr>
        <w:lastRenderedPageBreak/>
        <w:t>Profil</w:t>
      </w:r>
      <w:bookmarkEnd w:id="2"/>
    </w:p>
    <w:p w14:paraId="4B5DAD3C" w14:textId="03BB55B4" w:rsidR="00776A61" w:rsidRDefault="00776A61" w:rsidP="00776A61">
      <w:pPr>
        <w:pStyle w:val="Heading2"/>
        <w:rPr>
          <w:lang w:val="cs-CZ"/>
        </w:rPr>
      </w:pPr>
      <w:bookmarkStart w:id="4" w:name="_Toc61302948"/>
      <w:r>
        <w:rPr>
          <w:lang w:val="cs-CZ"/>
        </w:rPr>
        <w:t>Test registrace</w:t>
      </w:r>
      <w:bookmarkEnd w:id="4"/>
    </w:p>
    <w:p w14:paraId="4A261852" w14:textId="77777777" w:rsidR="00776A61" w:rsidRPr="00776A61" w:rsidRDefault="00776A61" w:rsidP="00776A61">
      <w:pPr>
        <w:pStyle w:val="Heading3"/>
        <w:rPr>
          <w:lang w:val="cs-CZ"/>
        </w:rPr>
      </w:pPr>
      <w:r w:rsidRPr="00776A61">
        <w:rPr>
          <w:lang w:val="cs-CZ"/>
        </w:rPr>
        <w:t>Kontext a prerekvizity</w:t>
      </w:r>
    </w:p>
    <w:p w14:paraId="060647A2" w14:textId="77777777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>Uživatel začne otevřením okna prohlížeče</w:t>
      </w:r>
    </w:p>
    <w:p w14:paraId="0CD3A35E" w14:textId="4310B1DC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>Předpřipravený webový prohlížeč, povolený JS</w:t>
      </w:r>
    </w:p>
    <w:p w14:paraId="7B3F3149" w14:textId="77777777" w:rsidR="00776A61" w:rsidRDefault="00776A61" w:rsidP="00776A61">
      <w:pPr>
        <w:pStyle w:val="Heading3"/>
        <w:rPr>
          <w:lang w:val="cs-CZ"/>
        </w:rPr>
      </w:pPr>
    </w:p>
    <w:p w14:paraId="2AD9CBA1" w14:textId="4252C3B7" w:rsidR="00776A61" w:rsidRDefault="00776A61" w:rsidP="00776A61">
      <w:pPr>
        <w:pStyle w:val="Heading3"/>
        <w:rPr>
          <w:lang w:val="cs-CZ"/>
        </w:rPr>
      </w:pPr>
      <w:r>
        <w:rPr>
          <w:lang w:val="cs-CZ"/>
        </w:rPr>
        <w:t>UI Flow</w:t>
      </w:r>
    </w:p>
    <w:p w14:paraId="1E7A65F2" w14:textId="0A14A6BD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 xml:space="preserve">Otevřte web </w:t>
      </w:r>
      <w:hyperlink r:id="rId12" w:history="1">
        <w:r w:rsidRPr="00776A61">
          <w:rPr>
            <w:rStyle w:val="Hyperlink"/>
            <w:szCs w:val="20"/>
            <w:lang w:val="cs-CZ"/>
          </w:rPr>
          <w:t>https://xb1-fans.sic.cz/</w:t>
        </w:r>
      </w:hyperlink>
    </w:p>
    <w:p w14:paraId="58A5AAF0" w14:textId="77777777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>Klikněte v pravém horním rohu na tlačítko přihlásit se.</w:t>
      </w:r>
    </w:p>
    <w:p w14:paraId="669B919A" w14:textId="77777777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>Otevře se vyskakovací okno pro přihlášení, klikněte v něm na tlačítko registrovat se.</w:t>
      </w:r>
    </w:p>
    <w:p w14:paraId="792DA7AB" w14:textId="77777777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>Uživatel vyplní údaje v registračním formuláři - Do pole email musí zadat svůj platný email, aby mohla být registrace platná.</w:t>
      </w:r>
    </w:p>
    <w:p w14:paraId="67864C72" w14:textId="77777777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>Uživatel klikne na tlačítko potvrdit.</w:t>
      </w:r>
    </w:p>
    <w:p w14:paraId="262F9F09" w14:textId="77777777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>Uživatel přejde do svého mailového klienta a zobrazí si mail (od uživatele xb1.feedback@gmail.com ) s aktivačním odkazem.</w:t>
      </w:r>
    </w:p>
    <w:p w14:paraId="7CF78B06" w14:textId="77777777" w:rsidR="00516CD9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 xml:space="preserve">Uživatel klikne na aktivační odkaz v emailu. </w:t>
      </w:r>
    </w:p>
    <w:p w14:paraId="0BF4EC26" w14:textId="04F9C497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>To ho přenese na webovou stránku a přihlásí ho to.</w:t>
      </w:r>
    </w:p>
    <w:p w14:paraId="4E14130B" w14:textId="77777777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>Pro otestování registrace se uživatel zkusí znovu přihlásit</w:t>
      </w:r>
    </w:p>
    <w:p w14:paraId="732B7166" w14:textId="77777777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>V pravém horím rohu klikne na ikonu se svým jménem a v zobrazené rozbalovací nabídce klikne na odhlásit se.</w:t>
      </w:r>
    </w:p>
    <w:p w14:paraId="64AA3F2D" w14:textId="77777777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>V pravém horním rohu klikne na přihlásit se.</w:t>
      </w:r>
    </w:p>
    <w:p w14:paraId="766EE82D" w14:textId="554D50FD" w:rsidR="00776A61" w:rsidRPr="00776A61" w:rsidRDefault="00776A61" w:rsidP="00776A61">
      <w:pPr>
        <w:pStyle w:val="ListBullet"/>
        <w:rPr>
          <w:szCs w:val="20"/>
          <w:lang w:val="cs-CZ"/>
        </w:rPr>
      </w:pPr>
      <w:r w:rsidRPr="00776A61">
        <w:rPr>
          <w:szCs w:val="20"/>
          <w:lang w:val="cs-CZ"/>
        </w:rPr>
        <w:t>Ve vyskakovacím okně vyplní login údaje a klikne na přihlásit se pod formulářem.</w:t>
      </w:r>
    </w:p>
    <w:p w14:paraId="1228D9D2" w14:textId="443913F2" w:rsidR="00776A61" w:rsidRDefault="00776A61" w:rsidP="00776A61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5CBF0FC4" w14:textId="627DFB12" w:rsidR="00776A61" w:rsidRDefault="00776A61" w:rsidP="00776A61">
      <w:pPr>
        <w:pStyle w:val="Heading3"/>
        <w:rPr>
          <w:lang w:val="cs-CZ"/>
        </w:rPr>
      </w:pPr>
      <w:r>
        <w:rPr>
          <w:lang w:val="cs-CZ"/>
        </w:rPr>
        <w:t>Problémy</w:t>
      </w:r>
    </w:p>
    <w:p w14:paraId="5650668A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Uživateli nelze načíst stránka, průběh testů je ukončen</w:t>
      </w:r>
    </w:p>
    <w:p w14:paraId="657A9DC3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Uživatel nedokáže nalézt nějaké potřebné UI prvky potřebné pro UI Flow, moderátor se mu snaží poradit (zapíše poznámku o této závadě), pokud i s pomocí uživatel nedokáže najít UI prvek, test je ukončen</w:t>
      </w:r>
    </w:p>
    <w:p w14:paraId="2C0335AE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Uživatelské jméno již existuje, moderátor vyzve uživatele, ať zkusí zvolit jiné jméno</w:t>
      </w:r>
    </w:p>
    <w:p w14:paraId="122F2703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User s touto emailovou adresou je již registrován, moderátor ukončí test</w:t>
      </w:r>
    </w:p>
    <w:p w14:paraId="35F8468D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Hesla se neshodují, moderátor vyzve uživatele, aby vyplnil hesla ve formuláři znovu a dával si pozor, že jsou stejná</w:t>
      </w:r>
    </w:p>
    <w:p w14:paraId="10B76C5D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Po kliknutí na potvrdit se zobrazilo, že email nešel odeslat, Moderátor ukončí test</w:t>
      </w:r>
    </w:p>
    <w:p w14:paraId="67C4D6CB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Po kliknutí na potvrdit se zobrazilo, že mail byl odeslán, ale uživatel nic ve schránce nemá, moderátor vyzve uživatele, aby zkontroloval složku Hromadné/Spam, pokud ani tam mail nebude, pro jistotu ať počká minutu a pak ať znovu provede kontrolu mailového klienta, pokud ani poté mail nebude ve schránce, ukončit test</w:t>
      </w:r>
    </w:p>
    <w:p w14:paraId="05710DA1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Registrační odkaz nefunguje, ukončení testu</w:t>
      </w:r>
    </w:p>
    <w:p w14:paraId="1615BA7B" w14:textId="63A85043" w:rsidR="00776A61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Uživateli se na konci testu nejde přihlásit, pokud uživatel zadal místo jména mail, moderátor mu poradí, aby zadal uživatelské jméno, jinak ukončit test (uživatel si asi nepamatuje heslo)</w:t>
      </w:r>
    </w:p>
    <w:p w14:paraId="7C2B299B" w14:textId="77777777" w:rsidR="00776A61" w:rsidRPr="00776A61" w:rsidRDefault="00776A61" w:rsidP="00776A61">
      <w:pPr>
        <w:rPr>
          <w:lang w:val="cs-CZ"/>
        </w:rPr>
      </w:pPr>
    </w:p>
    <w:p w14:paraId="59B19B1E" w14:textId="77777777" w:rsidR="00776A61" w:rsidRPr="00776A61" w:rsidRDefault="00776A61" w:rsidP="00776A61">
      <w:pPr>
        <w:pStyle w:val="ListBullet"/>
        <w:numPr>
          <w:ilvl w:val="0"/>
          <w:numId w:val="0"/>
        </w:numPr>
        <w:ind w:left="360"/>
        <w:rPr>
          <w:lang w:val="cs-CZ"/>
        </w:rPr>
      </w:pPr>
    </w:p>
    <w:p w14:paraId="60E827D6" w14:textId="77777777" w:rsidR="00516CD9" w:rsidRPr="00516CD9" w:rsidRDefault="00516CD9" w:rsidP="00516CD9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454D208C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Nový uživatel se chce zaregistrovat na stránce, aby mohl plně využívat možností obchodu a fóra.</w:t>
      </w:r>
    </w:p>
    <w:p w14:paraId="3AE6729A" w14:textId="77777777" w:rsidR="00516CD9" w:rsidRPr="00516CD9" w:rsidRDefault="00516CD9" w:rsidP="00516CD9">
      <w:pPr>
        <w:rPr>
          <w:lang w:val="cs-CZ"/>
        </w:rPr>
      </w:pPr>
    </w:p>
    <w:p w14:paraId="35C74C52" w14:textId="77777777" w:rsidR="00516CD9" w:rsidRPr="00516CD9" w:rsidRDefault="00516CD9" w:rsidP="00516CD9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6B44CAFD" w14:textId="39C7BF7B" w:rsidR="00776A61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Ve chvíli, kdy se uživatel úspěšně přihlásí pomocí jména a heslo je počítán test jako úspěšný a může se pokračovat na test nastavení profilové sekce</w:t>
      </w:r>
    </w:p>
    <w:bookmarkEnd w:id="3"/>
    <w:p w14:paraId="109B97FD" w14:textId="77777777" w:rsidR="00516CD9" w:rsidRDefault="00516CD9" w:rsidP="00516CD9">
      <w:pPr>
        <w:rPr>
          <w:lang w:val="cs-CZ"/>
        </w:rPr>
      </w:pPr>
    </w:p>
    <w:p w14:paraId="17D576BF" w14:textId="12ACF765" w:rsidR="00516CD9" w:rsidRPr="00516CD9" w:rsidRDefault="00516CD9" w:rsidP="00516CD9">
      <w:pPr>
        <w:pStyle w:val="Heading2"/>
        <w:rPr>
          <w:lang w:val="cs-CZ"/>
        </w:rPr>
      </w:pPr>
      <w:bookmarkStart w:id="5" w:name="_Toc61302949"/>
      <w:r w:rsidRPr="00516CD9">
        <w:rPr>
          <w:lang w:val="cs-CZ"/>
        </w:rPr>
        <w:t xml:space="preserve">Test </w:t>
      </w:r>
      <w:r>
        <w:rPr>
          <w:lang w:val="cs-CZ"/>
        </w:rPr>
        <w:t>n</w:t>
      </w:r>
      <w:r w:rsidRPr="00516CD9">
        <w:rPr>
          <w:lang w:val="cs-CZ"/>
        </w:rPr>
        <w:t>astavení</w:t>
      </w:r>
      <w:r>
        <w:rPr>
          <w:lang w:val="cs-CZ"/>
        </w:rPr>
        <w:t xml:space="preserve"> profilu</w:t>
      </w:r>
      <w:bookmarkEnd w:id="5"/>
    </w:p>
    <w:p w14:paraId="733944DE" w14:textId="77777777" w:rsidR="00516CD9" w:rsidRPr="00516CD9" w:rsidRDefault="00516CD9" w:rsidP="00516CD9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7713DD6D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Před zahájením testu je potřeba si připravit uživatelský účet</w:t>
      </w:r>
    </w:p>
    <w:p w14:paraId="50228446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Dále bude na počítači připravena složka s obrázky</w:t>
      </w:r>
    </w:p>
    <w:p w14:paraId="57395E00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Tento účet bude mít v profilové sekci všechna formulářová pole prázdná</w:t>
      </w:r>
    </w:p>
    <w:p w14:paraId="4ED80768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Moderátor otevře aplikaci na index stránce s přihlášeným účtem</w:t>
      </w:r>
    </w:p>
    <w:p w14:paraId="50A0FFB7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Před zahájením testu moderátor oznámí uživateli, kde se nachází složka s obrázky</w:t>
      </w:r>
    </w:p>
    <w:p w14:paraId="4B7EEEA4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Uživatel má za úkol si změnit profilový obrázek, vyplnit všechna formulářová pole a uložit změny</w:t>
      </w:r>
    </w:p>
    <w:p w14:paraId="5F95D747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Na začátku testu se uživatel nachází na index stránce s přihlášeným účtem, který má prázdný profil</w:t>
      </w:r>
    </w:p>
    <w:p w14:paraId="1270A67F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Moderátor pozoruje uživatele a zapisuje si poznámky, jak moc je změna profilu intuitivní a kde nastaly případné problémy</w:t>
      </w:r>
    </w:p>
    <w:p w14:paraId="06B0189A" w14:textId="77777777" w:rsidR="00516CD9" w:rsidRPr="00516CD9" w:rsidRDefault="00516CD9" w:rsidP="00516CD9">
      <w:pPr>
        <w:rPr>
          <w:lang w:val="cs-CZ"/>
        </w:rPr>
      </w:pPr>
    </w:p>
    <w:p w14:paraId="2CAC83D8" w14:textId="77777777" w:rsidR="00516CD9" w:rsidRPr="00516CD9" w:rsidRDefault="00516CD9" w:rsidP="00516CD9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714ABC46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Rozklikněte v horním pravém rohu na vaše uživatelské jméno</w:t>
      </w:r>
    </w:p>
    <w:p w14:paraId="5B25BC38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Zvolte možnost "Profil"</w:t>
      </w:r>
    </w:p>
    <w:p w14:paraId="51B294AC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Pod profilovým obrázkem klikněte na tlačítko "Vybrat soubor"</w:t>
      </w:r>
    </w:p>
    <w:p w14:paraId="4AFE6CA4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Vyberte libovolný obrázek ze složky s obrázky</w:t>
      </w:r>
    </w:p>
    <w:p w14:paraId="1D9AA779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Vyplňte všechna pole formuláře</w:t>
      </w:r>
    </w:p>
    <w:p w14:paraId="511782E8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Klikněte na tlačítko "Uložit"</w:t>
      </w:r>
    </w:p>
    <w:p w14:paraId="0E05CFBB" w14:textId="77777777" w:rsidR="00516CD9" w:rsidRPr="00516CD9" w:rsidRDefault="00516CD9" w:rsidP="00516CD9">
      <w:pPr>
        <w:rPr>
          <w:lang w:val="cs-CZ"/>
        </w:rPr>
      </w:pPr>
    </w:p>
    <w:p w14:paraId="0FFEFD6C" w14:textId="77777777" w:rsidR="00516CD9" w:rsidRPr="00516CD9" w:rsidRDefault="00516CD9" w:rsidP="00516CD9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444CCC76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Pokud uživatel nenalezne složku s obrázky, moderátor ho navede</w:t>
      </w:r>
    </w:p>
    <w:p w14:paraId="514C957F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Přezdívka musí být univerzální: pokud se tedy stane, že uživatel zadá obsazenou přezdívku, upozorního moderátor, ať zvolí jinou</w:t>
      </w:r>
    </w:p>
    <w:p w14:paraId="020FFFAF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Pokud uživatel nebude chtít zadat osobní informace, moderátor ho ujistí, že informace jsou využity pouze k testovacím účelům, případně uživatel může zadat fiktivní údaje</w:t>
      </w:r>
    </w:p>
    <w:p w14:paraId="3AD0882F" w14:textId="2944BB0F" w:rsidR="00516CD9" w:rsidRDefault="00516CD9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4CC8FFD2" w14:textId="77777777" w:rsidR="00516CD9" w:rsidRPr="00516CD9" w:rsidRDefault="00516CD9" w:rsidP="00516CD9">
      <w:pPr>
        <w:rPr>
          <w:lang w:val="cs-CZ"/>
        </w:rPr>
      </w:pPr>
    </w:p>
    <w:p w14:paraId="6D0541F9" w14:textId="77777777" w:rsidR="00516CD9" w:rsidRPr="00516CD9" w:rsidRDefault="00516CD9" w:rsidP="00516CD9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7DC0E890" w14:textId="1032DFB6" w:rsid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Uživateli nevyhovuje aktuální profilový obrázek a chtěl by si nastavit přezdívku, aby ho jeho přátelé poznali v diskuzních fórech a ušetřil si čas s vyplňováním údajů při objednávkách v e-shopu</w:t>
      </w:r>
    </w:p>
    <w:p w14:paraId="0ABD0DD4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</w:p>
    <w:p w14:paraId="6CA6C6EF" w14:textId="77777777" w:rsidR="00516CD9" w:rsidRPr="00516CD9" w:rsidRDefault="00516CD9" w:rsidP="00516CD9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552AAAF2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Moderátor zkontroluje, zda-li byl profil skutečně aktualizován novými údaji a profilovým obrázkem tj.: uživatel nesmí zapomenout uložit změny. Pokud je vše v pořádku, pokračuje se na test změny hesla.</w:t>
      </w:r>
    </w:p>
    <w:p w14:paraId="60ECE3F3" w14:textId="77777777" w:rsidR="00516CD9" w:rsidRPr="00516CD9" w:rsidRDefault="00516CD9" w:rsidP="00516CD9">
      <w:pPr>
        <w:rPr>
          <w:lang w:val="cs-CZ"/>
        </w:rPr>
      </w:pPr>
    </w:p>
    <w:p w14:paraId="025DADF7" w14:textId="77777777" w:rsidR="00516CD9" w:rsidRDefault="00516CD9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7AF1B98A" w14:textId="080F7DC5" w:rsidR="00516CD9" w:rsidRPr="00516CD9" w:rsidRDefault="00516CD9" w:rsidP="00516CD9">
      <w:pPr>
        <w:pStyle w:val="Heading2"/>
        <w:rPr>
          <w:lang w:val="cs-CZ"/>
        </w:rPr>
      </w:pPr>
      <w:bookmarkStart w:id="6" w:name="_Toc61302950"/>
      <w:r w:rsidRPr="00516CD9">
        <w:rPr>
          <w:lang w:val="cs-CZ"/>
        </w:rPr>
        <w:lastRenderedPageBreak/>
        <w:t xml:space="preserve">Test </w:t>
      </w:r>
      <w:r>
        <w:rPr>
          <w:lang w:val="cs-CZ"/>
        </w:rPr>
        <w:t>z</w:t>
      </w:r>
      <w:r w:rsidRPr="00516CD9">
        <w:rPr>
          <w:lang w:val="cs-CZ"/>
        </w:rPr>
        <w:t>měn</w:t>
      </w:r>
      <w:r>
        <w:rPr>
          <w:lang w:val="cs-CZ"/>
        </w:rPr>
        <w:t>y</w:t>
      </w:r>
      <w:r w:rsidRPr="00516CD9">
        <w:rPr>
          <w:lang w:val="cs-CZ"/>
        </w:rPr>
        <w:t xml:space="preserve"> hesla</w:t>
      </w:r>
      <w:bookmarkEnd w:id="6"/>
    </w:p>
    <w:p w14:paraId="2667E24A" w14:textId="77777777" w:rsidR="00516CD9" w:rsidRPr="00516CD9" w:rsidRDefault="00516CD9" w:rsidP="00516CD9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7A60EDCC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Před zahájením testu je potřeba mít splněný test nastavení profilu</w:t>
      </w:r>
    </w:p>
    <w:p w14:paraId="738F9ECC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Před zahájením testu moderátor oznámí uživateli, původní heslo</w:t>
      </w:r>
    </w:p>
    <w:p w14:paraId="67CBE354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Uživatel má za úkol si změnit heslo účtu</w:t>
      </w:r>
    </w:p>
    <w:p w14:paraId="13DD0B06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Na začátku testu se uživatel nachází v profilové sekci přihlášeného účtu</w:t>
      </w:r>
    </w:p>
    <w:p w14:paraId="21FCA22C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Moderátor pozoruje uživatele a zapisuje si poznámky, jak moc je změna hesla intuitivní a kde nastaly případné problémy</w:t>
      </w:r>
    </w:p>
    <w:p w14:paraId="73E64647" w14:textId="77777777" w:rsidR="00516CD9" w:rsidRPr="00516CD9" w:rsidRDefault="00516CD9" w:rsidP="00516CD9">
      <w:pPr>
        <w:rPr>
          <w:lang w:val="cs-CZ"/>
        </w:rPr>
      </w:pPr>
    </w:p>
    <w:p w14:paraId="6422F8E4" w14:textId="77777777" w:rsidR="00516CD9" w:rsidRPr="00516CD9" w:rsidRDefault="00516CD9" w:rsidP="00516CD9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2CB340A2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Rozklikněte v horním pravém rohu na vaše uživatelské jméno</w:t>
      </w:r>
    </w:p>
    <w:p w14:paraId="73C35FB7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Zvolte možnost "Profil"</w:t>
      </w:r>
    </w:p>
    <w:p w14:paraId="293BD9A8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Pod profilovým obrázkem klikněte na tlačítko "Změnit heslo"</w:t>
      </w:r>
    </w:p>
    <w:p w14:paraId="7819C457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Vyplňte všechna pole formuláře pro změnu hesla(původní heslo a 2x nové heslo)</w:t>
      </w:r>
    </w:p>
    <w:p w14:paraId="0F8E344C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Klikněte na tlačítko "Potvrdit"</w:t>
      </w:r>
    </w:p>
    <w:p w14:paraId="5D78F04B" w14:textId="77777777" w:rsidR="00516CD9" w:rsidRPr="00516CD9" w:rsidRDefault="00516CD9" w:rsidP="00516CD9">
      <w:pPr>
        <w:rPr>
          <w:lang w:val="cs-CZ"/>
        </w:rPr>
      </w:pPr>
    </w:p>
    <w:p w14:paraId="03A75F4A" w14:textId="77777777" w:rsidR="00516CD9" w:rsidRPr="00516CD9" w:rsidRDefault="00516CD9" w:rsidP="00516CD9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46FF5EE4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Zadané původní heslo se neshoduje s původním heslem, požádat uživatele, aby zadal původní heslo znova</w:t>
      </w:r>
    </w:p>
    <w:p w14:paraId="4DE835D5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Uživatel zapomněl původní heslo, které mu sdělil moderátor, moderátor heslo připomene</w:t>
      </w:r>
    </w:p>
    <w:p w14:paraId="60660086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Zadaná nová hesla se neshodují, požádat uživatele, aby zadal jiné</w:t>
      </w:r>
    </w:p>
    <w:p w14:paraId="442EEDD8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Zadaná nová hesla jsou moc krátká nebo příliš běžná nebo nejsou alfanumerická, moderátor požádá uživatele, aby zadal jiné</w:t>
      </w:r>
    </w:p>
    <w:p w14:paraId="57675727" w14:textId="77777777" w:rsidR="00516CD9" w:rsidRPr="00516CD9" w:rsidRDefault="00516CD9" w:rsidP="00516CD9">
      <w:pPr>
        <w:rPr>
          <w:lang w:val="cs-CZ"/>
        </w:rPr>
      </w:pPr>
    </w:p>
    <w:p w14:paraId="32874B49" w14:textId="77777777" w:rsidR="00516CD9" w:rsidRPr="00516CD9" w:rsidRDefault="00516CD9" w:rsidP="00516CD9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0B5FFA60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Uživateli nevyhovuje aktuální heslo a chtěl by si ho změnit.</w:t>
      </w:r>
    </w:p>
    <w:p w14:paraId="7C14F9F5" w14:textId="77777777" w:rsidR="00516CD9" w:rsidRPr="00516CD9" w:rsidRDefault="00516CD9" w:rsidP="00516CD9">
      <w:pPr>
        <w:rPr>
          <w:lang w:val="cs-CZ"/>
        </w:rPr>
      </w:pPr>
    </w:p>
    <w:p w14:paraId="4BC617FA" w14:textId="77777777" w:rsidR="00516CD9" w:rsidRPr="00516CD9" w:rsidRDefault="00516CD9" w:rsidP="00516CD9">
      <w:pPr>
        <w:pStyle w:val="Heading3"/>
        <w:rPr>
          <w:lang w:val="cs-CZ"/>
        </w:rPr>
      </w:pPr>
      <w:r w:rsidRPr="00516CD9">
        <w:rPr>
          <w:lang w:val="cs-CZ"/>
        </w:rPr>
        <w:t xml:space="preserve">Koncový stav </w:t>
      </w:r>
    </w:p>
    <w:p w14:paraId="0992A1EC" w14:textId="77777777" w:rsidR="00516CD9" w:rsidRPr="00516CD9" w:rsidRDefault="00516CD9" w:rsidP="00516CD9">
      <w:pPr>
        <w:pStyle w:val="ListBullet"/>
        <w:rPr>
          <w:szCs w:val="20"/>
          <w:lang w:val="cs-CZ"/>
        </w:rPr>
      </w:pPr>
      <w:r w:rsidRPr="00516CD9">
        <w:rPr>
          <w:szCs w:val="20"/>
          <w:lang w:val="cs-CZ"/>
        </w:rPr>
        <w:t>Ve chvíli, kdy uživatel úspěšně změní heslo je počítán test jako úspěšný a může pokračovat v testu změny emailu</w:t>
      </w:r>
    </w:p>
    <w:p w14:paraId="205AAD9B" w14:textId="77777777" w:rsidR="00516CD9" w:rsidRDefault="00516CD9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57B0E38A" w14:textId="3A02A454" w:rsidR="00516CD9" w:rsidRPr="00516CD9" w:rsidRDefault="00516CD9" w:rsidP="00516CD9">
      <w:pPr>
        <w:pStyle w:val="Heading2"/>
        <w:rPr>
          <w:lang w:val="cs-CZ"/>
        </w:rPr>
      </w:pPr>
      <w:bookmarkStart w:id="7" w:name="_Toc61302951"/>
      <w:r>
        <w:rPr>
          <w:lang w:val="cs-CZ"/>
        </w:rPr>
        <w:lastRenderedPageBreak/>
        <w:t>Test z</w:t>
      </w:r>
      <w:r w:rsidRPr="00516CD9">
        <w:rPr>
          <w:lang w:val="cs-CZ"/>
        </w:rPr>
        <w:t>měn</w:t>
      </w:r>
      <w:r>
        <w:rPr>
          <w:lang w:val="cs-CZ"/>
        </w:rPr>
        <w:t xml:space="preserve">y </w:t>
      </w:r>
      <w:r w:rsidRPr="00516CD9">
        <w:rPr>
          <w:lang w:val="cs-CZ"/>
        </w:rPr>
        <w:t>e</w:t>
      </w:r>
      <w:r>
        <w:rPr>
          <w:lang w:val="cs-CZ"/>
        </w:rPr>
        <w:t>-</w:t>
      </w:r>
      <w:r w:rsidRPr="00516CD9">
        <w:rPr>
          <w:lang w:val="cs-CZ"/>
        </w:rPr>
        <w:t>mailu</w:t>
      </w:r>
      <w:bookmarkEnd w:id="7"/>
    </w:p>
    <w:p w14:paraId="381614B4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422519A1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Před zahájením testu je potřeba mít splněný test nastavení nového hesla a testovací email, který se použije na změnu</w:t>
      </w:r>
    </w:p>
    <w:p w14:paraId="2454FFF8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Před zahájením testu moderátor oznámí uživateli testovací email (přihlašovací jméno a heslo testovacího emailu)</w:t>
      </w:r>
    </w:p>
    <w:p w14:paraId="6BEC95B2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Uživatel má za úkol si změnit email</w:t>
      </w:r>
    </w:p>
    <w:p w14:paraId="6E37CE3D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Na začátku testu se uživatel nachází v profilové sekci přihlášeného účtu</w:t>
      </w:r>
    </w:p>
    <w:p w14:paraId="6DEFEEAC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Moderátor pozoruje uživatele a zapisuje si poznámky, jak moc je změna emailu intuitivní a kde nastaly případné problémy</w:t>
      </w:r>
    </w:p>
    <w:p w14:paraId="28A427B5" w14:textId="77777777" w:rsidR="00516CD9" w:rsidRPr="00516CD9" w:rsidRDefault="00516CD9" w:rsidP="00516CD9">
      <w:pPr>
        <w:rPr>
          <w:lang w:val="cs-CZ"/>
        </w:rPr>
      </w:pPr>
    </w:p>
    <w:p w14:paraId="3C9421E5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19E5318D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Rozklikněte v horním pravém rohu na vaše uživatelské jméno</w:t>
      </w:r>
    </w:p>
    <w:p w14:paraId="08AA9C28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Zvolte možnost "Profil"</w:t>
      </w:r>
    </w:p>
    <w:p w14:paraId="14356B46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Pod profilovým obrázkem klikněte na tlačítko "Změnit email"</w:t>
      </w:r>
    </w:p>
    <w:p w14:paraId="60610D82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Vyplňte pole formuláře testovacím emailem</w:t>
      </w:r>
    </w:p>
    <w:p w14:paraId="06500D18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Přihlašte se do testovacího emailu</w:t>
      </w:r>
    </w:p>
    <w:p w14:paraId="48131587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Rozklikněte email od xb1 s odkazem pro potvrzení nového emailu</w:t>
      </w:r>
    </w:p>
    <w:p w14:paraId="1F2DC4A5" w14:textId="77777777" w:rsidR="00516CD9" w:rsidRPr="00516CD9" w:rsidRDefault="00516CD9" w:rsidP="00516CD9">
      <w:pPr>
        <w:rPr>
          <w:lang w:val="cs-CZ"/>
        </w:rPr>
      </w:pPr>
    </w:p>
    <w:p w14:paraId="39DDB74C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09CDB1C9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Testovací email je již používán, je potřeba připravit jiný.</w:t>
      </w:r>
    </w:p>
    <w:p w14:paraId="332A10F6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Po kliknutí na potvrdit se zobrazilo, že email nešel odeslat, Moderátor ukončí test</w:t>
      </w:r>
    </w:p>
    <w:p w14:paraId="6FD975E5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Po kliknutí na potvrdit se zobrazilo, že mail byl odeslán, ale uživatel nic ve schránce nemá, moderátor vyzve uživatele, aby zkontroloval složku Hromadné/Spam, pokud ani tam mail nebude, pro jistotu ať počká minutu a pak ať znovu provede kontrolu mailového klienta, pokud ani poté mail nebude ve schránce, ukončit test</w:t>
      </w:r>
    </w:p>
    <w:p w14:paraId="048CCBCE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Autentizační odkaz nefunguje, ukončení testu</w:t>
      </w:r>
    </w:p>
    <w:p w14:paraId="287349D2" w14:textId="77777777" w:rsidR="00516CD9" w:rsidRPr="00516CD9" w:rsidRDefault="00516CD9" w:rsidP="00516CD9">
      <w:pPr>
        <w:rPr>
          <w:lang w:val="cs-CZ"/>
        </w:rPr>
      </w:pPr>
    </w:p>
    <w:p w14:paraId="69E3C8AA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6296179E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Uživateli nevyhovuje aktuální email a chtěl by si ho změnit.</w:t>
      </w:r>
    </w:p>
    <w:p w14:paraId="3314FDE3" w14:textId="77777777" w:rsidR="00516CD9" w:rsidRPr="00516CD9" w:rsidRDefault="00516CD9" w:rsidP="00516CD9">
      <w:pPr>
        <w:rPr>
          <w:lang w:val="cs-CZ"/>
        </w:rPr>
      </w:pPr>
    </w:p>
    <w:p w14:paraId="475CC01C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 xml:space="preserve">Koncový stav </w:t>
      </w:r>
    </w:p>
    <w:p w14:paraId="4C42D96C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Ve chvíli, kdy uživatel úspěšně změní email je počítán test jako úspěšný a může pokračovat v testech e-shopu</w:t>
      </w:r>
    </w:p>
    <w:p w14:paraId="3B9BE99D" w14:textId="77777777" w:rsidR="00516CD9" w:rsidRPr="00516CD9" w:rsidRDefault="00516CD9" w:rsidP="00516CD9">
      <w:pPr>
        <w:rPr>
          <w:lang w:val="cs-CZ"/>
        </w:rPr>
      </w:pPr>
    </w:p>
    <w:p w14:paraId="0E041DB0" w14:textId="77777777" w:rsidR="009C0674" w:rsidRDefault="009C0674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126F4A05" w14:textId="6ABFF991" w:rsidR="009C0674" w:rsidRDefault="009C0674" w:rsidP="009C0674">
      <w:pPr>
        <w:pStyle w:val="Heading1"/>
        <w:rPr>
          <w:lang w:val="cs-CZ"/>
        </w:rPr>
      </w:pPr>
      <w:bookmarkStart w:id="8" w:name="_Toc61302952"/>
      <w:r>
        <w:rPr>
          <w:lang w:val="cs-CZ"/>
        </w:rPr>
        <w:lastRenderedPageBreak/>
        <w:t>E-shop</w:t>
      </w:r>
      <w:bookmarkEnd w:id="8"/>
    </w:p>
    <w:p w14:paraId="675DFCA8" w14:textId="1A39CF3B" w:rsidR="00516CD9" w:rsidRPr="00516CD9" w:rsidRDefault="009C0674" w:rsidP="009C0674">
      <w:pPr>
        <w:pStyle w:val="Heading2"/>
        <w:rPr>
          <w:lang w:val="cs-CZ"/>
        </w:rPr>
      </w:pPr>
      <w:bookmarkStart w:id="9" w:name="_Toc61302953"/>
      <w:r>
        <w:rPr>
          <w:lang w:val="cs-CZ"/>
        </w:rPr>
        <w:t>Test vytvoření objednávky</w:t>
      </w:r>
      <w:bookmarkEnd w:id="9"/>
    </w:p>
    <w:p w14:paraId="1BB2A3F5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2F48A933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Předpřipravená validní data objednávky</w:t>
      </w:r>
    </w:p>
    <w:p w14:paraId="118FD00A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Předpřipravené informace dostupných produktů</w:t>
      </w:r>
    </w:p>
    <w:p w14:paraId="552CC02F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Předpřipravené aktivní produkty se specifikacemi</w:t>
      </w:r>
    </w:p>
    <w:p w14:paraId="30D5BFE4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 xml:space="preserve">Předpřipravený administrátorský účet pro kontrolu objednávky (moderátor) </w:t>
      </w:r>
    </w:p>
    <w:p w14:paraId="132F4820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Předpřipravený webový prohlížeč, povolený JS</w:t>
      </w:r>
    </w:p>
    <w:p w14:paraId="17EEB33E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Úkolem je vytvořit objednávku z dodaných informací</w:t>
      </w:r>
    </w:p>
    <w:p w14:paraId="3B5F0D2B" w14:textId="589E8DDF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 xml:space="preserve">Moderátor připraví stránku prohlížeče, </w:t>
      </w:r>
      <w:hyperlink r:id="rId13" w:history="1">
        <w:r w:rsidRPr="009C0674">
          <w:rPr>
            <w:rStyle w:val="Hyperlink"/>
            <w:szCs w:val="20"/>
            <w:lang w:val="cs-CZ"/>
          </w:rPr>
          <w:t>https://xb1-fans.sic.cz/</w:t>
        </w:r>
      </w:hyperlink>
    </w:p>
    <w:p w14:paraId="4888F493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Moderátor pozoruje schopnost uživatele při plnění bodů testu</w:t>
      </w:r>
    </w:p>
    <w:p w14:paraId="491B8FF5" w14:textId="77777777" w:rsidR="00516CD9" w:rsidRPr="00516CD9" w:rsidRDefault="00516CD9" w:rsidP="00516CD9">
      <w:pPr>
        <w:rPr>
          <w:lang w:val="cs-CZ"/>
        </w:rPr>
      </w:pPr>
    </w:p>
    <w:p w14:paraId="416E7AB4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466616EB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Kliknutí na text “Obchod” v pravém horním menu</w:t>
      </w:r>
    </w:p>
    <w:p w14:paraId="558A12CE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Aktuálně je zobrazen shop s objednatelnými produkty</w:t>
      </w:r>
    </w:p>
    <w:p w14:paraId="2D005615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Kliknutí na text “Přidat” dojde k přidání produktu do košíku</w:t>
      </w:r>
    </w:p>
    <w:p w14:paraId="00F33707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Aktuálně je zobrazen shop s přidaným produktem do košíku</w:t>
      </w:r>
    </w:p>
    <w:p w14:paraId="0D92C164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Najetím myši do rámečku ve sloupci specifikace se zobrazí “dropdown” menu</w:t>
      </w:r>
    </w:p>
    <w:p w14:paraId="5211D57F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Kliknutí na text zobrazený v první řádku</w:t>
      </w:r>
    </w:p>
    <w:p w14:paraId="11384903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Aktuálně je zobrazen shop s upravenou specifikací</w:t>
      </w:r>
    </w:p>
    <w:p w14:paraId="3755A80B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 xml:space="preserve">Kliknutí na text “Vytvořit objednávku” </w:t>
      </w:r>
    </w:p>
    <w:p w14:paraId="6C1C916C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Aktuálně je zobrazena stránka “Objednat produkty”</w:t>
      </w:r>
    </w:p>
    <w:p w14:paraId="1F03DDDD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Vyplnění údajů do vstupních polí dle zadání</w:t>
      </w:r>
    </w:p>
    <w:p w14:paraId="7263240D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Kliknutí na text “Vytvořit objednávku”</w:t>
      </w:r>
    </w:p>
    <w:p w14:paraId="606AEC79" w14:textId="77777777" w:rsidR="00516CD9" w:rsidRPr="00516CD9" w:rsidRDefault="00516CD9" w:rsidP="00516CD9">
      <w:pPr>
        <w:rPr>
          <w:lang w:val="cs-CZ"/>
        </w:rPr>
      </w:pPr>
    </w:p>
    <w:p w14:paraId="00FED193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4ABAB24B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Nutné vyplnění všech polí</w:t>
      </w:r>
    </w:p>
    <w:p w14:paraId="7756C26F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Nutné vyplnění validních informací</w:t>
      </w:r>
    </w:p>
    <w:p w14:paraId="566E03CD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Nedoručení emailu po objednání, kontrola spam filtru</w:t>
      </w:r>
    </w:p>
    <w:p w14:paraId="5594A377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Vytvoření nesprávné objednávky, špatná specifikace</w:t>
      </w:r>
    </w:p>
    <w:p w14:paraId="424FFDD2" w14:textId="77777777" w:rsidR="00516CD9" w:rsidRPr="00516CD9" w:rsidRDefault="00516CD9" w:rsidP="00516CD9">
      <w:pPr>
        <w:rPr>
          <w:lang w:val="cs-CZ"/>
        </w:rPr>
      </w:pPr>
    </w:p>
    <w:p w14:paraId="1F3B0ADA" w14:textId="77777777" w:rsidR="009C0674" w:rsidRDefault="009C0674">
      <w:pPr>
        <w:spacing w:after="180" w:line="336" w:lineRule="auto"/>
        <w:contextualSpacing w:val="0"/>
        <w:rPr>
          <w:rFonts w:asciiTheme="majorHAnsi" w:eastAsiaTheme="majorEastAsia" w:hAnsiTheme="majorHAnsi" w:cstheme="majorBidi"/>
          <w:b/>
          <w:color w:val="ECBD17" w:themeColor="accent1" w:themeShade="BF"/>
          <w:szCs w:val="24"/>
          <w:lang w:val="cs-CZ"/>
        </w:rPr>
      </w:pPr>
      <w:r>
        <w:rPr>
          <w:lang w:val="cs-CZ"/>
        </w:rPr>
        <w:br w:type="page"/>
      </w:r>
    </w:p>
    <w:p w14:paraId="11C94938" w14:textId="731F9F9C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lastRenderedPageBreak/>
        <w:t>Scénář</w:t>
      </w:r>
    </w:p>
    <w:p w14:paraId="720A9A58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Uživatel chce objednat produkty z webového eshopu</w:t>
      </w:r>
    </w:p>
    <w:p w14:paraId="1BD01A3B" w14:textId="77777777" w:rsidR="00516CD9" w:rsidRPr="00516CD9" w:rsidRDefault="00516CD9" w:rsidP="00516CD9">
      <w:pPr>
        <w:rPr>
          <w:lang w:val="cs-CZ"/>
        </w:rPr>
      </w:pPr>
    </w:p>
    <w:p w14:paraId="198B1171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0728E4E3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Zobrazena hlavní stránka obchodu</w:t>
      </w:r>
    </w:p>
    <w:p w14:paraId="46E17ADB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Úspěšně objednán produkt/y</w:t>
      </w:r>
    </w:p>
    <w:p w14:paraId="53330BB5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Úspěšně doručen email na zadanou adresu</w:t>
      </w:r>
    </w:p>
    <w:p w14:paraId="68550B06" w14:textId="371C0551" w:rsidR="00516CD9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Úspěšně vytvořena objednávka ve webovém systému, kontrola vyžaduje účet s vyššími přístupovými právy</w:t>
      </w:r>
    </w:p>
    <w:p w14:paraId="4904D023" w14:textId="77777777" w:rsidR="009C0674" w:rsidRPr="009C0674" w:rsidRDefault="009C0674" w:rsidP="009C0674">
      <w:pPr>
        <w:pStyle w:val="ListBullet"/>
        <w:numPr>
          <w:ilvl w:val="0"/>
          <w:numId w:val="0"/>
        </w:numPr>
        <w:ind w:left="749" w:hanging="360"/>
        <w:rPr>
          <w:szCs w:val="20"/>
          <w:lang w:val="cs-CZ"/>
        </w:rPr>
      </w:pPr>
    </w:p>
    <w:p w14:paraId="2194D114" w14:textId="645263C3" w:rsidR="00516CD9" w:rsidRPr="00516CD9" w:rsidRDefault="00516CD9" w:rsidP="009C0674">
      <w:pPr>
        <w:pStyle w:val="Heading2"/>
        <w:rPr>
          <w:lang w:val="cs-CZ"/>
        </w:rPr>
      </w:pPr>
      <w:bookmarkStart w:id="10" w:name="_Toc61302954"/>
      <w:r w:rsidRPr="00516CD9">
        <w:rPr>
          <w:lang w:val="cs-CZ"/>
        </w:rPr>
        <w:t>Tes</w:t>
      </w:r>
      <w:r w:rsidR="009C0674">
        <w:rPr>
          <w:lang w:val="cs-CZ"/>
        </w:rPr>
        <w:t>t v</w:t>
      </w:r>
      <w:r w:rsidRPr="00516CD9">
        <w:rPr>
          <w:lang w:val="cs-CZ"/>
        </w:rPr>
        <w:t xml:space="preserve">ytvoření produktu </w:t>
      </w:r>
      <w:r w:rsidR="009C0674">
        <w:rPr>
          <w:lang w:val="cs-CZ"/>
        </w:rPr>
        <w:t>a</w:t>
      </w:r>
      <w:r w:rsidRPr="00516CD9">
        <w:rPr>
          <w:lang w:val="cs-CZ"/>
        </w:rPr>
        <w:t xml:space="preserve"> smazání</w:t>
      </w:r>
      <w:bookmarkEnd w:id="10"/>
    </w:p>
    <w:p w14:paraId="6525B552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72A9E872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Předpřipravená validní data produktu</w:t>
      </w:r>
    </w:p>
    <w:p w14:paraId="7B475F90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Předpřipravený administrátorský účet</w:t>
      </w:r>
    </w:p>
    <w:p w14:paraId="7C2A04C8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Předpřipravený webový prohlížeč, povolený JS</w:t>
      </w:r>
    </w:p>
    <w:p w14:paraId="73065507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Úkolem je vytvořit nový produkt ze zadaných dat</w:t>
      </w:r>
    </w:p>
    <w:p w14:paraId="54F8EECB" w14:textId="69388D99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 xml:space="preserve">Moderátor připraví stránku prohlížeče, </w:t>
      </w:r>
      <w:hyperlink r:id="rId14" w:history="1">
        <w:r w:rsidRPr="009C0674">
          <w:rPr>
            <w:rStyle w:val="Hyperlink"/>
            <w:szCs w:val="20"/>
            <w:lang w:val="cs-CZ"/>
          </w:rPr>
          <w:t>https://xb1-fans.sic.cz/</w:t>
        </w:r>
      </w:hyperlink>
      <w:r w:rsidRPr="009C0674">
        <w:rPr>
          <w:szCs w:val="20"/>
          <w:lang w:val="cs-CZ"/>
        </w:rPr>
        <w:t>, s již přihlášeným účtem</w:t>
      </w:r>
    </w:p>
    <w:p w14:paraId="6CEDC852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Moderátor pozoruje schopnost uživatele při plnění bodů testu</w:t>
      </w:r>
    </w:p>
    <w:p w14:paraId="792AE52D" w14:textId="77777777" w:rsidR="00516CD9" w:rsidRPr="00516CD9" w:rsidRDefault="00516CD9" w:rsidP="00516CD9">
      <w:pPr>
        <w:rPr>
          <w:lang w:val="cs-CZ"/>
        </w:rPr>
      </w:pPr>
    </w:p>
    <w:p w14:paraId="7DA6E50E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06AE5814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Kliknutí na text “Obchod” v pravém horním menu</w:t>
      </w:r>
    </w:p>
    <w:p w14:paraId="6975B2D5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Aktuálně je zobrazen shop s objednatelnými produkty</w:t>
      </w:r>
    </w:p>
    <w:p w14:paraId="635A7EBA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Kliknutí na text “Nový produkt” dojde k otevření okna pro přidání produktu</w:t>
      </w:r>
    </w:p>
    <w:p w14:paraId="21BC8E3F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Vyplnění dodaných informací týkajících se produktu, dle textových polí</w:t>
      </w:r>
    </w:p>
    <w:p w14:paraId="59A9D735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Potvrzení nového produktu kliknutím na “Vytvořit” v dolní části obrazovky</w:t>
      </w:r>
    </w:p>
    <w:p w14:paraId="63B201AA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Kliknutí na text “Deaktivovat” dojde k deaktivaci produktu</w:t>
      </w:r>
    </w:p>
    <w:p w14:paraId="3EF6C8CD" w14:textId="77777777" w:rsidR="00516CD9" w:rsidRPr="00516CD9" w:rsidRDefault="00516CD9" w:rsidP="00516CD9">
      <w:pPr>
        <w:rPr>
          <w:lang w:val="cs-CZ"/>
        </w:rPr>
      </w:pPr>
    </w:p>
    <w:p w14:paraId="1C82257C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47E4C4B0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Nutné vyplnění všech polí</w:t>
      </w:r>
    </w:p>
    <w:p w14:paraId="2E5A6815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Nutné vyplnění validních informací</w:t>
      </w:r>
    </w:p>
    <w:p w14:paraId="5D57C6CB" w14:textId="77777777" w:rsidR="00516CD9" w:rsidRPr="00516CD9" w:rsidRDefault="00516CD9" w:rsidP="00516CD9">
      <w:pPr>
        <w:rPr>
          <w:lang w:val="cs-CZ"/>
        </w:rPr>
      </w:pPr>
    </w:p>
    <w:p w14:paraId="0B72396F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38120914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Administrátor chce zadat a vytvořit nový produkt</w:t>
      </w:r>
    </w:p>
    <w:p w14:paraId="26F30F1F" w14:textId="77777777" w:rsidR="00516CD9" w:rsidRPr="00516CD9" w:rsidRDefault="00516CD9" w:rsidP="00516CD9">
      <w:pPr>
        <w:rPr>
          <w:lang w:val="cs-CZ"/>
        </w:rPr>
      </w:pPr>
    </w:p>
    <w:p w14:paraId="5597DD58" w14:textId="77777777" w:rsidR="00516CD9" w:rsidRPr="00516CD9" w:rsidRDefault="00516CD9" w:rsidP="009C0674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3E1364F1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Zobrazena stránka se všemi produkty</w:t>
      </w:r>
    </w:p>
    <w:p w14:paraId="09144194" w14:textId="77777777" w:rsidR="00516CD9" w:rsidRPr="009C0674" w:rsidRDefault="00516CD9" w:rsidP="009C0674">
      <w:pPr>
        <w:pStyle w:val="ListBullet"/>
        <w:rPr>
          <w:szCs w:val="20"/>
          <w:lang w:val="cs-CZ"/>
        </w:rPr>
      </w:pPr>
      <w:r w:rsidRPr="009C0674">
        <w:rPr>
          <w:szCs w:val="20"/>
          <w:lang w:val="cs-CZ"/>
        </w:rPr>
        <w:t>Úspěšně vytvořen produkt/y</w:t>
      </w:r>
    </w:p>
    <w:p w14:paraId="69247DF1" w14:textId="77777777" w:rsidR="00516CD9" w:rsidRPr="00516CD9" w:rsidRDefault="00516CD9" w:rsidP="00516CD9">
      <w:pPr>
        <w:rPr>
          <w:lang w:val="cs-CZ"/>
        </w:rPr>
      </w:pPr>
    </w:p>
    <w:p w14:paraId="380062B7" w14:textId="77777777" w:rsidR="00516CD9" w:rsidRPr="00516CD9" w:rsidRDefault="00516CD9" w:rsidP="00516CD9">
      <w:pPr>
        <w:rPr>
          <w:lang w:val="cs-CZ"/>
        </w:rPr>
      </w:pPr>
    </w:p>
    <w:p w14:paraId="01D7C9FF" w14:textId="77777777" w:rsidR="00516CD9" w:rsidRPr="00516CD9" w:rsidRDefault="00516CD9" w:rsidP="00516CD9">
      <w:pPr>
        <w:rPr>
          <w:lang w:val="cs-CZ"/>
        </w:rPr>
      </w:pPr>
    </w:p>
    <w:p w14:paraId="4E6CE200" w14:textId="77777777" w:rsidR="00516CD9" w:rsidRPr="00516CD9" w:rsidRDefault="00516CD9" w:rsidP="00516CD9">
      <w:pPr>
        <w:rPr>
          <w:lang w:val="cs-CZ"/>
        </w:rPr>
      </w:pPr>
    </w:p>
    <w:p w14:paraId="4226F3D7" w14:textId="77777777" w:rsidR="00516CD9" w:rsidRPr="00516CD9" w:rsidRDefault="00516CD9" w:rsidP="00516CD9">
      <w:pPr>
        <w:rPr>
          <w:lang w:val="cs-CZ"/>
        </w:rPr>
      </w:pPr>
    </w:p>
    <w:p w14:paraId="6B6567C7" w14:textId="462C021D" w:rsidR="00516CD9" w:rsidRPr="00516CD9" w:rsidRDefault="00516CD9" w:rsidP="002C52D9">
      <w:pPr>
        <w:pStyle w:val="Heading2"/>
        <w:rPr>
          <w:lang w:val="cs-CZ"/>
        </w:rPr>
      </w:pPr>
      <w:bookmarkStart w:id="11" w:name="_Toc61302955"/>
      <w:r w:rsidRPr="00516CD9">
        <w:rPr>
          <w:lang w:val="cs-CZ"/>
        </w:rPr>
        <w:t>Tes</w:t>
      </w:r>
      <w:r w:rsidR="002C52D9">
        <w:rPr>
          <w:lang w:val="cs-CZ"/>
        </w:rPr>
        <w:t>t</w:t>
      </w:r>
      <w:r w:rsidRPr="00516CD9">
        <w:rPr>
          <w:lang w:val="cs-CZ"/>
        </w:rPr>
        <w:t xml:space="preserve"> </w:t>
      </w:r>
      <w:r w:rsidR="002C52D9">
        <w:rPr>
          <w:lang w:val="cs-CZ"/>
        </w:rPr>
        <w:t>ú</w:t>
      </w:r>
      <w:r w:rsidRPr="00516CD9">
        <w:rPr>
          <w:lang w:val="cs-CZ"/>
        </w:rPr>
        <w:t>prav</w:t>
      </w:r>
      <w:r w:rsidR="00B44F8D">
        <w:rPr>
          <w:lang w:val="cs-CZ"/>
        </w:rPr>
        <w:t>y</w:t>
      </w:r>
      <w:r w:rsidRPr="00516CD9">
        <w:rPr>
          <w:lang w:val="cs-CZ"/>
        </w:rPr>
        <w:t xml:space="preserve"> produktu</w:t>
      </w:r>
      <w:bookmarkEnd w:id="11"/>
    </w:p>
    <w:p w14:paraId="2C4B33FB" w14:textId="77777777" w:rsidR="00516CD9" w:rsidRPr="00516CD9" w:rsidRDefault="00516CD9" w:rsidP="002C52D9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5C15F33B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Předpřipravený administrátorský účet</w:t>
      </w:r>
    </w:p>
    <w:p w14:paraId="51211079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Předpřipravený webový prohlížeč, povolený JS</w:t>
      </w:r>
    </w:p>
    <w:p w14:paraId="7C81DD53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Předpřipravený produkt a validní data, která se použijí při změně</w:t>
      </w:r>
    </w:p>
    <w:p w14:paraId="1D14C485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Úkolem je vytvořit nový produkt ze zadaných dat</w:t>
      </w:r>
    </w:p>
    <w:p w14:paraId="40C3F676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Moderátor připraví stránku prohlížeče, https://xb1-fans.sic.cz/, s již přihlášeným účtem</w:t>
      </w:r>
    </w:p>
    <w:p w14:paraId="38D2E608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Moderátor pozoruje schopnost uživatele při plnění bodů testu</w:t>
      </w:r>
    </w:p>
    <w:p w14:paraId="0DCFA098" w14:textId="77777777" w:rsidR="00516CD9" w:rsidRPr="00516CD9" w:rsidRDefault="00516CD9" w:rsidP="00516CD9">
      <w:pPr>
        <w:rPr>
          <w:lang w:val="cs-CZ"/>
        </w:rPr>
      </w:pPr>
    </w:p>
    <w:p w14:paraId="715098F8" w14:textId="77777777" w:rsidR="00516CD9" w:rsidRPr="00516CD9" w:rsidRDefault="00516CD9" w:rsidP="002C52D9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3C095350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Kliknutí na text “Obchod” v pravém horním menu</w:t>
      </w:r>
    </w:p>
    <w:p w14:paraId="4CCDE939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Aktuálně je zobrazen shop s objednatelnými produkty</w:t>
      </w:r>
    </w:p>
    <w:p w14:paraId="1278FC49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Kliknutí na text “Zobrazit seznam produktů” po levé straně obsahu stránky</w:t>
      </w:r>
    </w:p>
    <w:p w14:paraId="4673486C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Aktuálně je zobrazen seznam všech vytvořených produktů</w:t>
      </w:r>
    </w:p>
    <w:p w14:paraId="4FAE3126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Kliknutí na text “Upravit” u konkrétního produktu</w:t>
      </w:r>
    </w:p>
    <w:p w14:paraId="68A05771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Vyplnění dodaných informací do textových polí</w:t>
      </w:r>
    </w:p>
    <w:p w14:paraId="6A4785AE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Potvrzení úpravy pomocí kliknutí na “Potvrdit” v zápatí stránky</w:t>
      </w:r>
    </w:p>
    <w:p w14:paraId="54E0592C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Aktuálně je zobrazena stránka se všemi produkty, změna dílčích vlastností se promítá do zobrazovaných dat</w:t>
      </w:r>
    </w:p>
    <w:p w14:paraId="3DC9DB94" w14:textId="77777777" w:rsidR="00516CD9" w:rsidRPr="00516CD9" w:rsidRDefault="00516CD9" w:rsidP="00516CD9">
      <w:pPr>
        <w:rPr>
          <w:lang w:val="cs-CZ"/>
        </w:rPr>
      </w:pPr>
    </w:p>
    <w:p w14:paraId="03F99A81" w14:textId="77777777" w:rsidR="00516CD9" w:rsidRPr="00516CD9" w:rsidRDefault="00516CD9" w:rsidP="002C52D9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19A90342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Nutné vyplnění všech polí</w:t>
      </w:r>
    </w:p>
    <w:p w14:paraId="03EEBDE4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Nutné vyplnění validních informací</w:t>
      </w:r>
    </w:p>
    <w:p w14:paraId="78F78F2B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Úprava špatné objednávky</w:t>
      </w:r>
    </w:p>
    <w:p w14:paraId="4C3C5F6E" w14:textId="77777777" w:rsidR="00516CD9" w:rsidRPr="00516CD9" w:rsidRDefault="00516CD9" w:rsidP="00516CD9">
      <w:pPr>
        <w:rPr>
          <w:lang w:val="cs-CZ"/>
        </w:rPr>
      </w:pPr>
    </w:p>
    <w:p w14:paraId="4325CDB6" w14:textId="77777777" w:rsidR="00516CD9" w:rsidRPr="00516CD9" w:rsidRDefault="00516CD9" w:rsidP="002C52D9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1C51954A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Administrátor chce upravit vlastnosti již existujícího produktu</w:t>
      </w:r>
    </w:p>
    <w:p w14:paraId="00D8E704" w14:textId="77777777" w:rsidR="00516CD9" w:rsidRPr="00516CD9" w:rsidRDefault="00516CD9" w:rsidP="00516CD9">
      <w:pPr>
        <w:rPr>
          <w:lang w:val="cs-CZ"/>
        </w:rPr>
      </w:pPr>
    </w:p>
    <w:p w14:paraId="1C234199" w14:textId="77777777" w:rsidR="00516CD9" w:rsidRPr="00516CD9" w:rsidRDefault="00516CD9" w:rsidP="002C52D9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0F984674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Zobrazena stránka se všemi produkty</w:t>
      </w:r>
    </w:p>
    <w:p w14:paraId="5FD39423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Úspěšně upraven produkt/y</w:t>
      </w:r>
    </w:p>
    <w:p w14:paraId="52E6E98E" w14:textId="77777777" w:rsidR="00516CD9" w:rsidRPr="00516CD9" w:rsidRDefault="00516CD9" w:rsidP="00516CD9">
      <w:pPr>
        <w:rPr>
          <w:lang w:val="cs-CZ"/>
        </w:rPr>
      </w:pPr>
    </w:p>
    <w:p w14:paraId="3301C0B1" w14:textId="77777777" w:rsidR="002C52D9" w:rsidRDefault="002C52D9">
      <w:pPr>
        <w:spacing w:after="180" w:line="336" w:lineRule="auto"/>
        <w:contextualSpacing w:val="0"/>
        <w:rPr>
          <w:rFonts w:asciiTheme="majorHAnsi" w:eastAsiaTheme="majorEastAsia" w:hAnsiTheme="majorHAnsi" w:cstheme="majorBidi"/>
          <w:b/>
          <w:bCs/>
          <w:sz w:val="28"/>
          <w:lang w:val="cs-CZ"/>
        </w:rPr>
      </w:pPr>
      <w:r>
        <w:rPr>
          <w:lang w:val="cs-CZ"/>
        </w:rPr>
        <w:br w:type="page"/>
      </w:r>
    </w:p>
    <w:p w14:paraId="7F9ABEDB" w14:textId="4A5ED442" w:rsidR="00516CD9" w:rsidRPr="00516CD9" w:rsidRDefault="00516CD9" w:rsidP="009C0674">
      <w:pPr>
        <w:pStyle w:val="Heading2"/>
        <w:rPr>
          <w:lang w:val="cs-CZ"/>
        </w:rPr>
      </w:pPr>
      <w:bookmarkStart w:id="12" w:name="_Toc61302956"/>
      <w:r w:rsidRPr="00516CD9">
        <w:rPr>
          <w:lang w:val="cs-CZ"/>
        </w:rPr>
        <w:lastRenderedPageBreak/>
        <w:t xml:space="preserve">Test </w:t>
      </w:r>
      <w:r w:rsidR="009C0674">
        <w:rPr>
          <w:lang w:val="cs-CZ"/>
        </w:rPr>
        <w:t>p</w:t>
      </w:r>
      <w:r w:rsidRPr="00516CD9">
        <w:rPr>
          <w:lang w:val="cs-CZ"/>
        </w:rPr>
        <w:t xml:space="preserve">otvrzení platby </w:t>
      </w:r>
      <w:r w:rsidR="009C0674">
        <w:rPr>
          <w:lang w:val="cs-CZ"/>
        </w:rPr>
        <w:t>a</w:t>
      </w:r>
      <w:r w:rsidRPr="00516CD9">
        <w:rPr>
          <w:lang w:val="cs-CZ"/>
        </w:rPr>
        <w:t xml:space="preserve"> zrušení</w:t>
      </w:r>
      <w:bookmarkEnd w:id="12"/>
    </w:p>
    <w:p w14:paraId="6E98C254" w14:textId="77777777" w:rsidR="00516CD9" w:rsidRPr="00516CD9" w:rsidRDefault="00516CD9" w:rsidP="002C52D9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75640A92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Předpřipravený administrátorský účet</w:t>
      </w:r>
    </w:p>
    <w:p w14:paraId="19F67F33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Předpřipravený webový prohlížeč, povolený JS</w:t>
      </w:r>
    </w:p>
    <w:p w14:paraId="207A7A42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Předpřipravená objednávka</w:t>
      </w:r>
    </w:p>
    <w:p w14:paraId="15B0E855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Úkolem je vytvořit nový produkt ze zadaných dat</w:t>
      </w:r>
    </w:p>
    <w:p w14:paraId="3ECDBAC1" w14:textId="755A73B2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 xml:space="preserve">Moderátor připraví stránku prohlížeče, </w:t>
      </w:r>
      <w:hyperlink r:id="rId15" w:history="1">
        <w:r w:rsidRPr="002C52D9">
          <w:rPr>
            <w:rStyle w:val="Hyperlink"/>
            <w:szCs w:val="20"/>
            <w:lang w:val="cs-CZ"/>
          </w:rPr>
          <w:t>https://xb1-fans.sic.cz/</w:t>
        </w:r>
      </w:hyperlink>
      <w:r w:rsidRPr="002C52D9">
        <w:rPr>
          <w:szCs w:val="20"/>
          <w:lang w:val="cs-CZ"/>
        </w:rPr>
        <w:t>, s již přihlášeným účtem</w:t>
      </w:r>
    </w:p>
    <w:p w14:paraId="75824897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Moderátor pozoruje schopnost uživatele při plnění bodů testu</w:t>
      </w:r>
    </w:p>
    <w:p w14:paraId="2227B7D4" w14:textId="77777777" w:rsidR="00516CD9" w:rsidRPr="00516CD9" w:rsidRDefault="00516CD9" w:rsidP="00516CD9">
      <w:pPr>
        <w:rPr>
          <w:lang w:val="cs-CZ"/>
        </w:rPr>
      </w:pPr>
    </w:p>
    <w:p w14:paraId="68C3F3F0" w14:textId="77777777" w:rsidR="00516CD9" w:rsidRPr="00516CD9" w:rsidRDefault="00516CD9" w:rsidP="002C52D9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407239AB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Kliknutí na text “Objednávky” v pravém horním menu</w:t>
      </w:r>
    </w:p>
    <w:p w14:paraId="791B3C25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Aktuálně je zobrazen seznam všech objednávek</w:t>
      </w:r>
    </w:p>
    <w:p w14:paraId="24DF4E48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Kliknutí na text “Zaplatit” u konkrétní objednávky</w:t>
      </w:r>
    </w:p>
    <w:p w14:paraId="25CAD6EE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Aktuálně je zobrazen seznam všech objednávek, kde je vybraná objednávka potvrzena jako zaplacená</w:t>
      </w:r>
    </w:p>
    <w:p w14:paraId="71A439D5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Kliknutí na text “Zrušit” u konkrétní objednávky</w:t>
      </w:r>
    </w:p>
    <w:p w14:paraId="444B8442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Aktuálně je zobrazen seznam všech objednávek, kde je vybraná objednávka zobrazena jako nezaplacená</w:t>
      </w:r>
    </w:p>
    <w:p w14:paraId="201DB6C3" w14:textId="77777777" w:rsidR="00516CD9" w:rsidRPr="00516CD9" w:rsidRDefault="00516CD9" w:rsidP="00516CD9">
      <w:pPr>
        <w:rPr>
          <w:lang w:val="cs-CZ"/>
        </w:rPr>
      </w:pPr>
    </w:p>
    <w:p w14:paraId="2EF92810" w14:textId="77777777" w:rsidR="00516CD9" w:rsidRPr="00516CD9" w:rsidRDefault="00516CD9" w:rsidP="002C52D9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2782C3C2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Úprava špatné objednávky</w:t>
      </w:r>
    </w:p>
    <w:p w14:paraId="5E9CAA10" w14:textId="77777777" w:rsidR="00516CD9" w:rsidRPr="00516CD9" w:rsidRDefault="00516CD9" w:rsidP="00516CD9">
      <w:pPr>
        <w:rPr>
          <w:lang w:val="cs-CZ"/>
        </w:rPr>
      </w:pPr>
    </w:p>
    <w:p w14:paraId="3B3517AE" w14:textId="77777777" w:rsidR="00516CD9" w:rsidRPr="00516CD9" w:rsidRDefault="00516CD9" w:rsidP="002C52D9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7EDA4F51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Administrátor chce potvrdit zaplacení objednávky</w:t>
      </w:r>
    </w:p>
    <w:p w14:paraId="1821BFDA" w14:textId="77777777" w:rsidR="00516CD9" w:rsidRPr="00516CD9" w:rsidRDefault="00516CD9" w:rsidP="00516CD9">
      <w:pPr>
        <w:rPr>
          <w:lang w:val="cs-CZ"/>
        </w:rPr>
      </w:pPr>
    </w:p>
    <w:p w14:paraId="61C9D78C" w14:textId="77777777" w:rsidR="00516CD9" w:rsidRPr="00516CD9" w:rsidRDefault="00516CD9" w:rsidP="002C52D9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175F0F65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Zobrazena stránka se všemi objednávkami</w:t>
      </w:r>
    </w:p>
    <w:p w14:paraId="34DE60FF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Úspěšné provedení platby a její zrušení nad konkrétní objednávkou</w:t>
      </w:r>
    </w:p>
    <w:p w14:paraId="523BDF2B" w14:textId="77777777" w:rsidR="00516CD9" w:rsidRPr="00516CD9" w:rsidRDefault="00516CD9" w:rsidP="00516CD9">
      <w:pPr>
        <w:rPr>
          <w:lang w:val="cs-CZ"/>
        </w:rPr>
      </w:pPr>
    </w:p>
    <w:p w14:paraId="5DED47DD" w14:textId="77777777" w:rsidR="00516CD9" w:rsidRPr="00516CD9" w:rsidRDefault="00516CD9" w:rsidP="00516CD9">
      <w:pPr>
        <w:rPr>
          <w:lang w:val="cs-CZ"/>
        </w:rPr>
      </w:pPr>
    </w:p>
    <w:p w14:paraId="72EAE1EB" w14:textId="77777777" w:rsidR="00516CD9" w:rsidRPr="00516CD9" w:rsidRDefault="00516CD9" w:rsidP="00516CD9">
      <w:pPr>
        <w:rPr>
          <w:lang w:val="cs-CZ"/>
        </w:rPr>
      </w:pPr>
    </w:p>
    <w:p w14:paraId="37E9DF25" w14:textId="77777777" w:rsidR="00516CD9" w:rsidRPr="00516CD9" w:rsidRDefault="00516CD9" w:rsidP="00516CD9">
      <w:pPr>
        <w:rPr>
          <w:lang w:val="cs-CZ"/>
        </w:rPr>
      </w:pPr>
    </w:p>
    <w:p w14:paraId="3C5E686B" w14:textId="77777777" w:rsidR="002C52D9" w:rsidRDefault="002C52D9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7B1858BD" w14:textId="77777777" w:rsidR="002C52D9" w:rsidRDefault="00516CD9" w:rsidP="002C52D9">
      <w:pPr>
        <w:pStyle w:val="Heading1"/>
        <w:rPr>
          <w:lang w:val="cs-CZ"/>
        </w:rPr>
      </w:pPr>
      <w:bookmarkStart w:id="13" w:name="_Toc61302957"/>
      <w:r w:rsidRPr="00516CD9">
        <w:rPr>
          <w:lang w:val="cs-CZ"/>
        </w:rPr>
        <w:lastRenderedPageBreak/>
        <w:t>Články</w:t>
      </w:r>
      <w:bookmarkEnd w:id="13"/>
    </w:p>
    <w:p w14:paraId="22226223" w14:textId="20A716DE" w:rsidR="00516CD9" w:rsidRPr="00516CD9" w:rsidRDefault="002C52D9" w:rsidP="002C52D9">
      <w:pPr>
        <w:pStyle w:val="Heading2"/>
        <w:rPr>
          <w:lang w:val="cs-CZ"/>
        </w:rPr>
      </w:pPr>
      <w:bookmarkStart w:id="14" w:name="_Toc61302958"/>
      <w:r>
        <w:rPr>
          <w:lang w:val="cs-CZ"/>
        </w:rPr>
        <w:t>Test v</w:t>
      </w:r>
      <w:r w:rsidR="00516CD9" w:rsidRPr="00516CD9">
        <w:rPr>
          <w:lang w:val="cs-CZ"/>
        </w:rPr>
        <w:t>yhledání článku</w:t>
      </w:r>
      <w:bookmarkEnd w:id="14"/>
    </w:p>
    <w:p w14:paraId="1C1BAE6F" w14:textId="77777777" w:rsidR="00516CD9" w:rsidRPr="00516CD9" w:rsidRDefault="00516CD9" w:rsidP="002C52D9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6CFFAA5E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Mezi články musí být článek o magazínu XB1</w:t>
      </w:r>
    </w:p>
    <w:p w14:paraId="2737D462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Uživatel má za úkol vyhledat článek o magazínu XB1</w:t>
      </w:r>
    </w:p>
    <w:p w14:paraId="23DB6D60" w14:textId="77777777" w:rsidR="00516CD9" w:rsidRPr="002C52D9" w:rsidRDefault="00516CD9" w:rsidP="002C52D9">
      <w:pPr>
        <w:pStyle w:val="ListBullet"/>
        <w:rPr>
          <w:szCs w:val="20"/>
          <w:lang w:val="cs-CZ"/>
        </w:rPr>
      </w:pPr>
      <w:r w:rsidRPr="002C52D9">
        <w:rPr>
          <w:szCs w:val="20"/>
          <w:lang w:val="cs-CZ"/>
        </w:rPr>
        <w:t>Moderátor pozoruje uživatele a zapisuje si poznámky, jak moc je změna hesla intuitivní a kde nastaly případné problémy</w:t>
      </w:r>
    </w:p>
    <w:p w14:paraId="33FFB113" w14:textId="77777777" w:rsidR="00516CD9" w:rsidRPr="00516CD9" w:rsidRDefault="00516CD9" w:rsidP="00516CD9">
      <w:pPr>
        <w:rPr>
          <w:lang w:val="cs-CZ"/>
        </w:rPr>
      </w:pPr>
    </w:p>
    <w:p w14:paraId="7338FE64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6C843005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Pomocí menu na horní liště vstupte do sekce "Články"</w:t>
      </w:r>
    </w:p>
    <w:p w14:paraId="26332D06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Nyní v horní části stránky pomocí pole pro vyhledávání vyhledejte článek o magazínu XB1. Případně lze článek vyhledat manuálně pomocí procházení stránky a sledovaní titulů jednotlivých článků.</w:t>
      </w:r>
    </w:p>
    <w:p w14:paraId="145306BD" w14:textId="77777777" w:rsidR="00516CD9" w:rsidRPr="00516CD9" w:rsidRDefault="00516CD9" w:rsidP="00516CD9">
      <w:pPr>
        <w:rPr>
          <w:lang w:val="cs-CZ"/>
        </w:rPr>
      </w:pPr>
    </w:p>
    <w:p w14:paraId="5036460B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4D29F57A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Pokud uživatel nenalezne sekci “Články”, pak ho moderátor navede.</w:t>
      </w:r>
    </w:p>
    <w:p w14:paraId="5DBB2F39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 xml:space="preserve">Uživatel může špatně formulovat hledaný výraz. V takovém případě ho moderátor napomene a uživatel to zkusí znovu. </w:t>
      </w:r>
    </w:p>
    <w:p w14:paraId="710F78BE" w14:textId="77777777" w:rsidR="00516CD9" w:rsidRPr="00516CD9" w:rsidRDefault="00516CD9" w:rsidP="00516CD9">
      <w:pPr>
        <w:rPr>
          <w:lang w:val="cs-CZ"/>
        </w:rPr>
      </w:pPr>
    </w:p>
    <w:p w14:paraId="79980575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58166432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Uživatel si chce přečíst článek o magazínu XB-1, ale neví, kdy byl článek vydán, tudíž použije vyhledávání.</w:t>
      </w:r>
    </w:p>
    <w:p w14:paraId="6E0EB464" w14:textId="77777777" w:rsidR="00516CD9" w:rsidRPr="00516CD9" w:rsidRDefault="00516CD9" w:rsidP="00516CD9">
      <w:pPr>
        <w:rPr>
          <w:lang w:val="cs-CZ"/>
        </w:rPr>
      </w:pPr>
    </w:p>
    <w:p w14:paraId="452B658D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2CE3AA91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Moderátor zkontroluje, zda-li uživatel našel požadovaný článek. Pokud ano, uživatel si může přesunout do testu přidání komentáře.</w:t>
      </w:r>
    </w:p>
    <w:p w14:paraId="35133612" w14:textId="77777777" w:rsidR="00516CD9" w:rsidRPr="00516CD9" w:rsidRDefault="00516CD9" w:rsidP="00516CD9">
      <w:pPr>
        <w:rPr>
          <w:lang w:val="cs-CZ"/>
        </w:rPr>
      </w:pPr>
    </w:p>
    <w:p w14:paraId="3D0E2FA0" w14:textId="77777777" w:rsidR="00516CD9" w:rsidRPr="00516CD9" w:rsidRDefault="00516CD9" w:rsidP="00516CD9">
      <w:pPr>
        <w:rPr>
          <w:lang w:val="cs-CZ"/>
        </w:rPr>
      </w:pPr>
    </w:p>
    <w:p w14:paraId="75C54211" w14:textId="77777777" w:rsidR="00F35B5C" w:rsidRDefault="00F35B5C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6445D3DB" w14:textId="01236721" w:rsidR="00516CD9" w:rsidRPr="00516CD9" w:rsidRDefault="00516CD9" w:rsidP="00F35B5C">
      <w:pPr>
        <w:pStyle w:val="Heading2"/>
        <w:rPr>
          <w:lang w:val="cs-CZ"/>
        </w:rPr>
      </w:pPr>
      <w:bookmarkStart w:id="15" w:name="_Toc61302959"/>
      <w:r w:rsidRPr="00516CD9">
        <w:rPr>
          <w:lang w:val="cs-CZ"/>
        </w:rPr>
        <w:lastRenderedPageBreak/>
        <w:t xml:space="preserve">Test </w:t>
      </w:r>
      <w:r w:rsidR="00F35B5C">
        <w:rPr>
          <w:lang w:val="cs-CZ"/>
        </w:rPr>
        <w:t>p</w:t>
      </w:r>
      <w:r w:rsidRPr="00516CD9">
        <w:rPr>
          <w:lang w:val="cs-CZ"/>
        </w:rPr>
        <w:t>řidání komentáře</w:t>
      </w:r>
      <w:bookmarkEnd w:id="15"/>
    </w:p>
    <w:p w14:paraId="65DD6461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7960C5AF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Mezi články musí být článek o magazínu XB1</w:t>
      </w:r>
    </w:p>
    <w:p w14:paraId="108CD2B9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Uživatel musí být přihlášen.</w:t>
      </w:r>
    </w:p>
    <w:p w14:paraId="057CB856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Uživatel má za úkol přidat komentář k vyhledanému článku z předchozího testu.</w:t>
      </w:r>
    </w:p>
    <w:p w14:paraId="1CB86667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Moderátor pozoruje uživatele a zapisuje si poznámky, jak moc je změna hesla intuitivní a kde nastaly případné problémy</w:t>
      </w:r>
    </w:p>
    <w:p w14:paraId="693D48DE" w14:textId="77777777" w:rsidR="00516CD9" w:rsidRPr="00516CD9" w:rsidRDefault="00516CD9" w:rsidP="00516CD9">
      <w:pPr>
        <w:rPr>
          <w:lang w:val="cs-CZ"/>
        </w:rPr>
      </w:pPr>
    </w:p>
    <w:p w14:paraId="6F21697A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6FD85EAF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Pomocí menu na horní liště vstupte do sekce "Články"</w:t>
      </w:r>
    </w:p>
    <w:p w14:paraId="5AB55908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Vyberte z nabídky článků nově vytvořený článek z předchozího testu</w:t>
      </w:r>
    </w:p>
    <w:p w14:paraId="7A2572AD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Po rozkliknutí článku se podívejte do sekce komentářů na konci článku</w:t>
      </w:r>
    </w:p>
    <w:p w14:paraId="09AD50D6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Do textového pole napište svůj komentář.</w:t>
      </w:r>
    </w:p>
    <w:p w14:paraId="5902CA21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Stiskněte “Odeslat”</w:t>
      </w:r>
    </w:p>
    <w:p w14:paraId="5B112A28" w14:textId="77777777" w:rsidR="00516CD9" w:rsidRPr="00516CD9" w:rsidRDefault="00516CD9" w:rsidP="00516CD9">
      <w:pPr>
        <w:rPr>
          <w:lang w:val="cs-CZ"/>
        </w:rPr>
      </w:pPr>
    </w:p>
    <w:p w14:paraId="3C8B1606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3ED8C7AF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Uživatel není přihlášen, je potřeba ho znova přihlásit</w:t>
      </w:r>
    </w:p>
    <w:p w14:paraId="1D7166CF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Uživatel nemůže najít sekci s komentáři, je potřeba se podívat na konec článku</w:t>
      </w:r>
    </w:p>
    <w:p w14:paraId="2281CBB3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Pokud se komentář nevytvořil, je potřeba test ukončit.</w:t>
      </w:r>
    </w:p>
    <w:p w14:paraId="687043DA" w14:textId="77777777" w:rsidR="00516CD9" w:rsidRPr="00516CD9" w:rsidRDefault="00516CD9" w:rsidP="00516CD9">
      <w:pPr>
        <w:rPr>
          <w:lang w:val="cs-CZ"/>
        </w:rPr>
      </w:pPr>
    </w:p>
    <w:p w14:paraId="35E7FA62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1F7D4291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si po přečtení článku chce podílet o svůj názor a napíše komentář k článku.</w:t>
      </w:r>
    </w:p>
    <w:p w14:paraId="236F7AA9" w14:textId="77777777" w:rsidR="00516CD9" w:rsidRPr="00516CD9" w:rsidRDefault="00516CD9" w:rsidP="00516CD9">
      <w:pPr>
        <w:rPr>
          <w:lang w:val="cs-CZ"/>
        </w:rPr>
      </w:pPr>
    </w:p>
    <w:p w14:paraId="06C171E6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463B497D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Moderátor zkontroluje, zda-li uživatel se odeslaný komentář uložil u článku. Pokud ano, uživatel si může přesunout do testu přidání nového článku.</w:t>
      </w:r>
    </w:p>
    <w:p w14:paraId="6B7F1E71" w14:textId="77777777" w:rsidR="00516CD9" w:rsidRPr="00516CD9" w:rsidRDefault="00516CD9" w:rsidP="00516CD9">
      <w:pPr>
        <w:rPr>
          <w:lang w:val="cs-CZ"/>
        </w:rPr>
      </w:pPr>
    </w:p>
    <w:p w14:paraId="06BFD3AF" w14:textId="77777777" w:rsidR="00516CD9" w:rsidRPr="00516CD9" w:rsidRDefault="00516CD9" w:rsidP="00516CD9">
      <w:pPr>
        <w:rPr>
          <w:lang w:val="cs-CZ"/>
        </w:rPr>
      </w:pPr>
    </w:p>
    <w:p w14:paraId="1328C29C" w14:textId="77777777" w:rsidR="00F35B5C" w:rsidRDefault="00F35B5C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08289328" w14:textId="62B9363A" w:rsidR="00516CD9" w:rsidRPr="00516CD9" w:rsidRDefault="00516CD9" w:rsidP="00F35B5C">
      <w:pPr>
        <w:pStyle w:val="Heading2"/>
        <w:rPr>
          <w:lang w:val="cs-CZ"/>
        </w:rPr>
      </w:pPr>
      <w:bookmarkStart w:id="16" w:name="_Toc61302960"/>
      <w:r w:rsidRPr="00516CD9">
        <w:rPr>
          <w:lang w:val="cs-CZ"/>
        </w:rPr>
        <w:lastRenderedPageBreak/>
        <w:t xml:space="preserve">Test </w:t>
      </w:r>
      <w:r w:rsidR="00F35B5C">
        <w:rPr>
          <w:lang w:val="cs-CZ"/>
        </w:rPr>
        <w:t>p</w:t>
      </w:r>
      <w:r w:rsidRPr="00516CD9">
        <w:rPr>
          <w:lang w:val="cs-CZ"/>
        </w:rPr>
        <w:t>řidání nového článku</w:t>
      </w:r>
      <w:bookmarkEnd w:id="16"/>
    </w:p>
    <w:p w14:paraId="17A209F3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3E646D65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Před zahájením testu je potřeba si připravit uživatelský účet s administrátorskými právy</w:t>
      </w:r>
    </w:p>
    <w:p w14:paraId="2DC5856C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Dále bude na počítači připravena složka s obrázky pro přidání ke článku</w:t>
      </w:r>
    </w:p>
    <w:p w14:paraId="0D9C4FE3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Moderátor otevře aplikaci na index stránce s přihlášeným účtem</w:t>
      </w:r>
    </w:p>
    <w:p w14:paraId="40B16E2A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Před zahájením testu moderátor oznámí uživateli, kde se nachází složka s obrázky</w:t>
      </w:r>
    </w:p>
    <w:p w14:paraId="71DC0BA9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Moderátor připraví screenshoty, jak by měl vypadat náhled článku a jeho detail</w:t>
      </w:r>
    </w:p>
    <w:p w14:paraId="21B83A66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Uživatel bude mít za úkol přidat nový článek, aby se co nejvíce podobal předloze</w:t>
      </w:r>
    </w:p>
    <w:p w14:paraId="33A51307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Moderátor pozoruje uživatele a zapisuje si poznámky, jak moc je přidání nového článku intuitivní a kde nastaly případné problémy</w:t>
      </w:r>
    </w:p>
    <w:p w14:paraId="5ED7C151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Moderátor oznámí uživateli, že do pole “zveřejněno od/do” má vyplnit dnešní datum, pole “stav” má být zvoleno jako aktivní</w:t>
      </w:r>
    </w:p>
    <w:p w14:paraId="16202F19" w14:textId="77777777" w:rsidR="00516CD9" w:rsidRPr="00516CD9" w:rsidRDefault="00516CD9" w:rsidP="00516CD9">
      <w:pPr>
        <w:rPr>
          <w:lang w:val="cs-CZ"/>
        </w:rPr>
      </w:pPr>
    </w:p>
    <w:p w14:paraId="6BBB906C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15A05DDF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Pomocí menu na horní liště vstupte do sekce "Články"</w:t>
      </w:r>
    </w:p>
    <w:p w14:paraId="443DF75F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Klikněte na tlačítko "Přidat článek"</w:t>
      </w:r>
    </w:p>
    <w:p w14:paraId="1847DCAB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Vyplňte všechna povinná pole</w:t>
      </w:r>
    </w:p>
    <w:p w14:paraId="17E947D7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Klikněte na tlačítko "Uložit"</w:t>
      </w:r>
    </w:p>
    <w:p w14:paraId="6B75D407" w14:textId="77777777" w:rsidR="00516CD9" w:rsidRPr="00516CD9" w:rsidRDefault="00516CD9" w:rsidP="00516CD9">
      <w:pPr>
        <w:rPr>
          <w:lang w:val="cs-CZ"/>
        </w:rPr>
      </w:pPr>
    </w:p>
    <w:p w14:paraId="2253F0FA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095077F9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Pokud uživatel nebude vědět, jak přidat tagy nebo kategorii, moderátor ho nasměruje</w:t>
      </w:r>
    </w:p>
    <w:p w14:paraId="6F173411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Pokud uživatel nenalezne složku s obrázky, moderátor ho navede</w:t>
      </w:r>
    </w:p>
    <w:p w14:paraId="68355B3F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Pokud se článek nevytvořil, je potřeba test ukončit.</w:t>
      </w:r>
    </w:p>
    <w:p w14:paraId="61FA6F74" w14:textId="77777777" w:rsidR="00516CD9" w:rsidRPr="00516CD9" w:rsidRDefault="00516CD9" w:rsidP="00516CD9">
      <w:pPr>
        <w:rPr>
          <w:lang w:val="cs-CZ"/>
        </w:rPr>
      </w:pPr>
    </w:p>
    <w:p w14:paraId="5F92A0BC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172D4635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Správce webové stránky jednoho dne napadla myšlenka, kterou by rád chtěl sdílet fanouškům XB-1. Chtěl by tedy o tom napsat nový článek, který by na svém webu rád zveřejnil.</w:t>
      </w:r>
    </w:p>
    <w:p w14:paraId="3EEB2709" w14:textId="77777777" w:rsidR="00516CD9" w:rsidRPr="00516CD9" w:rsidRDefault="00516CD9" w:rsidP="00516CD9">
      <w:pPr>
        <w:rPr>
          <w:lang w:val="cs-CZ"/>
        </w:rPr>
      </w:pPr>
    </w:p>
    <w:p w14:paraId="5E455E8E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26496912" w14:textId="77777777" w:rsidR="00516CD9" w:rsidRPr="00F35B5C" w:rsidRDefault="00516CD9" w:rsidP="00F35B5C">
      <w:pPr>
        <w:pStyle w:val="ListBullet"/>
        <w:rPr>
          <w:szCs w:val="20"/>
          <w:lang w:val="cs-CZ"/>
        </w:rPr>
      </w:pPr>
      <w:r w:rsidRPr="00F35B5C">
        <w:rPr>
          <w:szCs w:val="20"/>
          <w:lang w:val="cs-CZ"/>
        </w:rPr>
        <w:t>V ideálním případě by měl nově přidaný článek se shodovat s předlohou, případně moderátor sám posoudí, jak moc se podobá článek předloze. Po úspěšném testu si uživatel může přesunout do testů fóra.</w:t>
      </w:r>
    </w:p>
    <w:p w14:paraId="69509833" w14:textId="77777777" w:rsidR="00516CD9" w:rsidRPr="00516CD9" w:rsidRDefault="00516CD9" w:rsidP="00516CD9">
      <w:pPr>
        <w:rPr>
          <w:lang w:val="cs-CZ"/>
        </w:rPr>
      </w:pPr>
    </w:p>
    <w:p w14:paraId="4C0A9A73" w14:textId="77777777" w:rsidR="00F35B5C" w:rsidRDefault="00F35B5C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3C59611F" w14:textId="77777777" w:rsidR="00F35B5C" w:rsidRDefault="00516CD9" w:rsidP="00F35B5C">
      <w:pPr>
        <w:pStyle w:val="Heading1"/>
        <w:rPr>
          <w:lang w:val="cs-CZ"/>
        </w:rPr>
      </w:pPr>
      <w:bookmarkStart w:id="17" w:name="_Toc61302961"/>
      <w:r w:rsidRPr="00516CD9">
        <w:rPr>
          <w:lang w:val="cs-CZ"/>
        </w:rPr>
        <w:lastRenderedPageBreak/>
        <w:t>Fórum</w:t>
      </w:r>
      <w:bookmarkEnd w:id="17"/>
    </w:p>
    <w:p w14:paraId="53EBD35D" w14:textId="4A2AE52A" w:rsidR="00516CD9" w:rsidRPr="00516CD9" w:rsidRDefault="00F35B5C" w:rsidP="00F35B5C">
      <w:pPr>
        <w:pStyle w:val="Heading2"/>
        <w:rPr>
          <w:lang w:val="cs-CZ"/>
        </w:rPr>
      </w:pPr>
      <w:bookmarkStart w:id="18" w:name="_Toc61302962"/>
      <w:r>
        <w:rPr>
          <w:lang w:val="cs-CZ"/>
        </w:rPr>
        <w:t>Test v</w:t>
      </w:r>
      <w:r w:rsidR="00516CD9" w:rsidRPr="00516CD9">
        <w:rPr>
          <w:lang w:val="cs-CZ"/>
        </w:rPr>
        <w:t>ytvoření nového tématu</w:t>
      </w:r>
      <w:bookmarkEnd w:id="18"/>
    </w:p>
    <w:p w14:paraId="191873C6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5A1E365D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Před zahájením testu musí být uživatel přihlášen na uživatelském účtu s administrátorskými právy</w:t>
      </w:r>
    </w:p>
    <w:p w14:paraId="541879E8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 xml:space="preserve">Moderátor otevře aplikaci na index stránce s přihlášeným účtem </w:t>
      </w:r>
    </w:p>
    <w:p w14:paraId="4A09973E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bude mít za úkol přidat nové téma do diskuzního fóra</w:t>
      </w:r>
    </w:p>
    <w:p w14:paraId="6CFBF6D1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Moderátor pozoruje uživatele a zapisuje si poznámky, jak moc je přidání nového tématu intuitivní a kde nastaly případné problémy</w:t>
      </w:r>
    </w:p>
    <w:p w14:paraId="1938B334" w14:textId="77777777" w:rsidR="00516CD9" w:rsidRPr="00516CD9" w:rsidRDefault="00516CD9" w:rsidP="00516CD9">
      <w:pPr>
        <w:rPr>
          <w:lang w:val="cs-CZ"/>
        </w:rPr>
      </w:pPr>
    </w:p>
    <w:p w14:paraId="2F3F8E5C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3445294D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Pomocí menu na horní liště vstupte do sekce "Fórum"</w:t>
      </w:r>
    </w:p>
    <w:p w14:paraId="5C4E4C8F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Klikněte na tlačítko "Nové téma"</w:t>
      </w:r>
    </w:p>
    <w:p w14:paraId="42DBDEC5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Vyplňte všechna povinná pole</w:t>
      </w:r>
    </w:p>
    <w:p w14:paraId="07FDF6B9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Klikněte na tlačítko "Uložit"</w:t>
      </w:r>
    </w:p>
    <w:p w14:paraId="34EED1CD" w14:textId="77777777" w:rsidR="00516CD9" w:rsidRPr="00516CD9" w:rsidRDefault="00516CD9" w:rsidP="00516CD9">
      <w:pPr>
        <w:rPr>
          <w:lang w:val="cs-CZ"/>
        </w:rPr>
      </w:pPr>
    </w:p>
    <w:p w14:paraId="48F380F6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40A72EE4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Pokud se nové téma nevytvořilo, je potřeba test ukončit.</w:t>
      </w:r>
    </w:p>
    <w:p w14:paraId="68BEAC47" w14:textId="77777777" w:rsidR="00516CD9" w:rsidRPr="00516CD9" w:rsidRDefault="00516CD9" w:rsidP="00516CD9">
      <w:pPr>
        <w:rPr>
          <w:lang w:val="cs-CZ"/>
        </w:rPr>
      </w:pPr>
    </w:p>
    <w:p w14:paraId="75E41C9F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4B2AF121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s administrátorskými právy chce přidat nové téma do diskuzního fóra</w:t>
      </w:r>
    </w:p>
    <w:p w14:paraId="49715215" w14:textId="77777777" w:rsidR="00516CD9" w:rsidRPr="00516CD9" w:rsidRDefault="00516CD9" w:rsidP="00516CD9">
      <w:pPr>
        <w:rPr>
          <w:lang w:val="cs-CZ"/>
        </w:rPr>
      </w:pPr>
    </w:p>
    <w:p w14:paraId="1B66DA54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53D2952B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Nové téma se úspěšně vytvořilo a nachází se v nabídce. Po úspěšném testu si uživatel může přesunout k testu vytvoření nového vlákna.</w:t>
      </w:r>
    </w:p>
    <w:p w14:paraId="50B1657E" w14:textId="77777777" w:rsidR="00516CD9" w:rsidRPr="00516CD9" w:rsidRDefault="00516CD9" w:rsidP="00516CD9">
      <w:pPr>
        <w:rPr>
          <w:lang w:val="cs-CZ"/>
        </w:rPr>
      </w:pPr>
    </w:p>
    <w:p w14:paraId="124DD437" w14:textId="77777777" w:rsidR="00F35B5C" w:rsidRDefault="00F35B5C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408F6891" w14:textId="0EE7FF52" w:rsidR="00516CD9" w:rsidRPr="00516CD9" w:rsidRDefault="00516CD9" w:rsidP="00F35B5C">
      <w:pPr>
        <w:pStyle w:val="Heading2"/>
        <w:rPr>
          <w:lang w:val="cs-CZ"/>
        </w:rPr>
      </w:pPr>
      <w:bookmarkStart w:id="19" w:name="_Toc61302963"/>
      <w:r w:rsidRPr="00516CD9">
        <w:rPr>
          <w:lang w:val="cs-CZ"/>
        </w:rPr>
        <w:lastRenderedPageBreak/>
        <w:t xml:space="preserve">Test </w:t>
      </w:r>
      <w:r w:rsidR="00F35B5C">
        <w:rPr>
          <w:lang w:val="cs-CZ"/>
        </w:rPr>
        <w:t>v</w:t>
      </w:r>
      <w:r w:rsidRPr="00516CD9">
        <w:rPr>
          <w:lang w:val="cs-CZ"/>
        </w:rPr>
        <w:t>ytvoření nového vlákna</w:t>
      </w:r>
      <w:bookmarkEnd w:id="19"/>
    </w:p>
    <w:p w14:paraId="58AB5BB0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40E9670C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Nové téma z předchozího testu bylo úspěšně vytvořeno</w:t>
      </w:r>
    </w:p>
    <w:p w14:paraId="552317B7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Před zahájením testu musí být uživatel přihlášen na uživatelském účtu</w:t>
      </w:r>
    </w:p>
    <w:p w14:paraId="3E51B7F3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 xml:space="preserve">Moderátor otevře aplikaci v sekci fórum s přihlášeným účtem </w:t>
      </w:r>
    </w:p>
    <w:p w14:paraId="600AB167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bude mít za úkol přidat nové vlákno do nového tématu z předchozího testu</w:t>
      </w:r>
    </w:p>
    <w:p w14:paraId="1544AB3D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Moderátor pozoruje uživatele a zapisuje si poznámky, jak moc je vytvoření nového vlákna intuitivní a kde nastaly případné problémy</w:t>
      </w:r>
    </w:p>
    <w:p w14:paraId="066A0F71" w14:textId="77777777" w:rsidR="00516CD9" w:rsidRPr="00516CD9" w:rsidRDefault="00516CD9" w:rsidP="00516CD9">
      <w:pPr>
        <w:rPr>
          <w:lang w:val="cs-CZ"/>
        </w:rPr>
      </w:pPr>
    </w:p>
    <w:p w14:paraId="2DDF1215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61C573A9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Pomocí menu na horní liště vstupte do sekce "Fórum"</w:t>
      </w:r>
    </w:p>
    <w:p w14:paraId="6EF317E6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Vyberte z nabídky témat nově vytvořené téma z předchozího testu</w:t>
      </w:r>
    </w:p>
    <w:p w14:paraId="7EE8B5E8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Klikněte na tlačítko "Nové vlákno"</w:t>
      </w:r>
    </w:p>
    <w:p w14:paraId="40978017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Vyplňte všechna povinná pole</w:t>
      </w:r>
    </w:p>
    <w:p w14:paraId="0F19C11C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Klikněte na tlačítko "Uložit"</w:t>
      </w:r>
    </w:p>
    <w:p w14:paraId="6A11FEF9" w14:textId="77777777" w:rsidR="00516CD9" w:rsidRPr="00516CD9" w:rsidRDefault="00516CD9" w:rsidP="00516CD9">
      <w:pPr>
        <w:rPr>
          <w:lang w:val="cs-CZ"/>
        </w:rPr>
      </w:pPr>
    </w:p>
    <w:p w14:paraId="4F6F9250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064CEA92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Pokud uživatel nemůže najít nově vytvořené téma, moderátor ho nasměruje</w:t>
      </w:r>
    </w:p>
    <w:p w14:paraId="4FCF9EE8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Pokud se nové vlákno nevytvořilo, je potřeba test ukončit.</w:t>
      </w:r>
    </w:p>
    <w:p w14:paraId="6B100923" w14:textId="77777777" w:rsidR="00516CD9" w:rsidRPr="00516CD9" w:rsidRDefault="00516CD9" w:rsidP="00516CD9">
      <w:pPr>
        <w:rPr>
          <w:lang w:val="cs-CZ"/>
        </w:rPr>
      </w:pPr>
    </w:p>
    <w:p w14:paraId="613B8244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430162F7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chce přidat nové vlákno do diskuze</w:t>
      </w:r>
    </w:p>
    <w:p w14:paraId="273E65AA" w14:textId="77777777" w:rsidR="00516CD9" w:rsidRPr="00516CD9" w:rsidRDefault="00516CD9" w:rsidP="00516CD9">
      <w:pPr>
        <w:rPr>
          <w:lang w:val="cs-CZ"/>
        </w:rPr>
      </w:pPr>
    </w:p>
    <w:p w14:paraId="1FCEEC9F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60585CA3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Nové vlákno se úspěšně vytvořilo a nachází se v nabídce vybraného tématu. Po úspěšném testu si uživatel může přesunout k testu přidání komentáře do nového vlákna.</w:t>
      </w:r>
    </w:p>
    <w:p w14:paraId="38E6C0FE" w14:textId="77777777" w:rsidR="00516CD9" w:rsidRPr="00516CD9" w:rsidRDefault="00516CD9" w:rsidP="00516CD9">
      <w:pPr>
        <w:rPr>
          <w:lang w:val="cs-CZ"/>
        </w:rPr>
      </w:pPr>
    </w:p>
    <w:p w14:paraId="078699B5" w14:textId="77777777" w:rsidR="00516CD9" w:rsidRPr="00516CD9" w:rsidRDefault="00516CD9" w:rsidP="00516CD9">
      <w:pPr>
        <w:rPr>
          <w:lang w:val="cs-CZ"/>
        </w:rPr>
      </w:pPr>
    </w:p>
    <w:p w14:paraId="51C36887" w14:textId="77777777" w:rsidR="00516CD9" w:rsidRPr="00516CD9" w:rsidRDefault="00516CD9" w:rsidP="00516CD9">
      <w:pPr>
        <w:rPr>
          <w:lang w:val="cs-CZ"/>
        </w:rPr>
      </w:pPr>
    </w:p>
    <w:p w14:paraId="66D80EB7" w14:textId="77777777" w:rsidR="00F35B5C" w:rsidRDefault="00F35B5C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508DF096" w14:textId="27DC9E25" w:rsidR="00516CD9" w:rsidRPr="00516CD9" w:rsidRDefault="00516CD9" w:rsidP="00F35B5C">
      <w:pPr>
        <w:pStyle w:val="Heading2"/>
        <w:rPr>
          <w:lang w:val="cs-CZ"/>
        </w:rPr>
      </w:pPr>
      <w:bookmarkStart w:id="20" w:name="_Toc61302964"/>
      <w:r w:rsidRPr="00516CD9">
        <w:rPr>
          <w:lang w:val="cs-CZ"/>
        </w:rPr>
        <w:lastRenderedPageBreak/>
        <w:t>Test</w:t>
      </w:r>
      <w:r w:rsidR="00F35B5C">
        <w:rPr>
          <w:lang w:val="cs-CZ"/>
        </w:rPr>
        <w:t xml:space="preserve"> p</w:t>
      </w:r>
      <w:r w:rsidRPr="00516CD9">
        <w:rPr>
          <w:lang w:val="cs-CZ"/>
        </w:rPr>
        <w:t>řidání komentáře do vlákna</w:t>
      </w:r>
      <w:bookmarkEnd w:id="20"/>
    </w:p>
    <w:p w14:paraId="705399C2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523E9D90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Nové vlákno z předchozího testu bylo úspěšně vytvořeno</w:t>
      </w:r>
    </w:p>
    <w:p w14:paraId="472F8157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Před zahájením testu musí být uživatel přihlášen na uživatelském účtu</w:t>
      </w:r>
    </w:p>
    <w:p w14:paraId="0481D341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 xml:space="preserve">Moderátor otevře aplikaci v sekci fórum s přihlášeným účtem </w:t>
      </w:r>
    </w:p>
    <w:p w14:paraId="039226A1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má za úkol přidat komentář k nově vytvořenému vláknu z předchozího testu.</w:t>
      </w:r>
    </w:p>
    <w:p w14:paraId="18E0A2F1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Moderátor pozoruje uživatele a zapisuje si poznámky, jak moc je přidání komentáře do vlákna intuitivní a kde nastaly případné problémy</w:t>
      </w:r>
    </w:p>
    <w:p w14:paraId="7CD7B0B8" w14:textId="77777777" w:rsidR="00516CD9" w:rsidRPr="00516CD9" w:rsidRDefault="00516CD9" w:rsidP="00516CD9">
      <w:pPr>
        <w:rPr>
          <w:lang w:val="cs-CZ"/>
        </w:rPr>
      </w:pPr>
    </w:p>
    <w:p w14:paraId="79A37362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0E8E7037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Pomocí menu na horní liště vstupte do sekce "Fórum"</w:t>
      </w:r>
    </w:p>
    <w:p w14:paraId="097399F8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Vyberte z nabídky témat vytvořené téma z předchozího testu</w:t>
      </w:r>
    </w:p>
    <w:p w14:paraId="32E6641C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Vyberte z nabídky témat nově vytvořené vlákno z předchozího testu</w:t>
      </w:r>
    </w:p>
    <w:p w14:paraId="4B9B55AC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Vyplňte textové pole</w:t>
      </w:r>
    </w:p>
    <w:p w14:paraId="2132769C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Klikněte na tlačítko "Odeslat"</w:t>
      </w:r>
    </w:p>
    <w:p w14:paraId="27FD1152" w14:textId="77777777" w:rsidR="00516CD9" w:rsidRPr="00516CD9" w:rsidRDefault="00516CD9" w:rsidP="00516CD9">
      <w:pPr>
        <w:rPr>
          <w:lang w:val="cs-CZ"/>
        </w:rPr>
      </w:pPr>
    </w:p>
    <w:p w14:paraId="328E37AE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14FACD3B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Pokud uživatel nemůže najít nově vytvořené téma, moderátor ho nasměruje</w:t>
      </w:r>
    </w:p>
    <w:p w14:paraId="749FFAB1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Pokud uživatel nemůže najít nově vytvořené vlákno, moderátor ho nasměruje</w:t>
      </w:r>
    </w:p>
    <w:p w14:paraId="38614339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Pokud se komentář neuložil, je potřeba test ukončit.</w:t>
      </w:r>
    </w:p>
    <w:p w14:paraId="065CC358" w14:textId="77777777" w:rsidR="00516CD9" w:rsidRPr="00516CD9" w:rsidRDefault="00516CD9" w:rsidP="00516CD9">
      <w:pPr>
        <w:rPr>
          <w:lang w:val="cs-CZ"/>
        </w:rPr>
      </w:pPr>
    </w:p>
    <w:p w14:paraId="2FBEAE15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41292E6D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chce přidat komentář do vlákna diskuze</w:t>
      </w:r>
    </w:p>
    <w:p w14:paraId="2A563E5F" w14:textId="77777777" w:rsidR="00516CD9" w:rsidRPr="00516CD9" w:rsidRDefault="00516CD9" w:rsidP="00516CD9">
      <w:pPr>
        <w:rPr>
          <w:lang w:val="cs-CZ"/>
        </w:rPr>
      </w:pPr>
    </w:p>
    <w:p w14:paraId="49A393E2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236D28FC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Komentář se uložil do vlákna diskuze. Po úspěšném testu se uživatel může přesunout k testu kontaktního formuláře.</w:t>
      </w:r>
    </w:p>
    <w:p w14:paraId="2DCA03E5" w14:textId="77777777" w:rsidR="00516CD9" w:rsidRPr="00516CD9" w:rsidRDefault="00516CD9" w:rsidP="00516CD9">
      <w:pPr>
        <w:rPr>
          <w:lang w:val="cs-CZ"/>
        </w:rPr>
      </w:pPr>
    </w:p>
    <w:p w14:paraId="7EBB396E" w14:textId="77777777" w:rsidR="00F35B5C" w:rsidRDefault="00F35B5C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086E64A2" w14:textId="77777777" w:rsidR="00F35B5C" w:rsidRDefault="00516CD9" w:rsidP="00F35B5C">
      <w:pPr>
        <w:pStyle w:val="Heading1"/>
        <w:rPr>
          <w:lang w:val="cs-CZ"/>
        </w:rPr>
      </w:pPr>
      <w:bookmarkStart w:id="21" w:name="_Toc61302965"/>
      <w:r w:rsidRPr="00516CD9">
        <w:rPr>
          <w:lang w:val="cs-CZ"/>
        </w:rPr>
        <w:lastRenderedPageBreak/>
        <w:t>Kontaktní formulář</w:t>
      </w:r>
      <w:bookmarkEnd w:id="21"/>
    </w:p>
    <w:p w14:paraId="3A043272" w14:textId="76DC5DAB" w:rsidR="00516CD9" w:rsidRPr="00516CD9" w:rsidRDefault="00F35B5C" w:rsidP="00F35B5C">
      <w:pPr>
        <w:pStyle w:val="Heading2"/>
        <w:rPr>
          <w:lang w:val="cs-CZ"/>
        </w:rPr>
      </w:pPr>
      <w:bookmarkStart w:id="22" w:name="_Toc61302966"/>
      <w:r>
        <w:rPr>
          <w:lang w:val="cs-CZ"/>
        </w:rPr>
        <w:t>Test</w:t>
      </w:r>
      <w:r w:rsidR="00516CD9" w:rsidRPr="00516CD9">
        <w:rPr>
          <w:lang w:val="cs-CZ"/>
        </w:rPr>
        <w:t xml:space="preserve"> </w:t>
      </w:r>
      <w:r>
        <w:rPr>
          <w:lang w:val="cs-CZ"/>
        </w:rPr>
        <w:t>o</w:t>
      </w:r>
      <w:r w:rsidR="00516CD9" w:rsidRPr="00516CD9">
        <w:rPr>
          <w:lang w:val="cs-CZ"/>
        </w:rPr>
        <w:t>deslání kontaktního formuláře</w:t>
      </w:r>
      <w:bookmarkEnd w:id="22"/>
    </w:p>
    <w:p w14:paraId="4E10197A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5AAE43E5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Moderátor otevře aplikaci na index stránce</w:t>
      </w:r>
    </w:p>
    <w:p w14:paraId="6A6F9B94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má za úkol poslat zprávu přes kontaktní formulář</w:t>
      </w:r>
    </w:p>
    <w:p w14:paraId="56B0727A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Na začátku testu se uživatel nachází na index stránce s přihlášeným účtem</w:t>
      </w:r>
    </w:p>
    <w:p w14:paraId="4A2499DF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Moderátor pozoruje uživatele a zapisuje si poznámky, jak moc je odeslání kontaktního formuláře intuitivní a kde nastaly případné problémy</w:t>
      </w:r>
    </w:p>
    <w:p w14:paraId="792FDAE6" w14:textId="77777777" w:rsidR="00516CD9" w:rsidRPr="00516CD9" w:rsidRDefault="00516CD9" w:rsidP="00516CD9">
      <w:pPr>
        <w:rPr>
          <w:lang w:val="cs-CZ"/>
        </w:rPr>
      </w:pPr>
    </w:p>
    <w:p w14:paraId="3BED900F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23BC5582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Pomocí menu na horní liště vstupte do sekce "Kontakt"</w:t>
      </w:r>
    </w:p>
    <w:p w14:paraId="0B292FB3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Vyplňte všechna povinná pole</w:t>
      </w:r>
    </w:p>
    <w:p w14:paraId="4617A6D7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Stiskněte “Odeslat”</w:t>
      </w:r>
    </w:p>
    <w:p w14:paraId="14686485" w14:textId="77777777" w:rsidR="00516CD9" w:rsidRPr="00516CD9" w:rsidRDefault="00516CD9" w:rsidP="00516CD9">
      <w:pPr>
        <w:rPr>
          <w:lang w:val="cs-CZ"/>
        </w:rPr>
      </w:pPr>
    </w:p>
    <w:p w14:paraId="03E4F0B3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00F2C737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nemůže přepsat capcha, moderátor mu pomůže.</w:t>
      </w:r>
    </w:p>
    <w:p w14:paraId="7CD147B1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Odeslaný email nedorazil do schránky vedení(ani do spamu), je potřeba test problém vyřešit s vývojáři.</w:t>
      </w:r>
    </w:p>
    <w:p w14:paraId="03B852C8" w14:textId="77777777" w:rsidR="00516CD9" w:rsidRPr="00516CD9" w:rsidRDefault="00516CD9" w:rsidP="00516CD9">
      <w:pPr>
        <w:rPr>
          <w:lang w:val="cs-CZ"/>
        </w:rPr>
      </w:pPr>
    </w:p>
    <w:p w14:paraId="514C7CE0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7E5F7C61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Návštěvník chce kontaktovat správce</w:t>
      </w:r>
    </w:p>
    <w:p w14:paraId="3033A1BB" w14:textId="77777777" w:rsidR="00516CD9" w:rsidRPr="00516CD9" w:rsidRDefault="00516CD9" w:rsidP="00516CD9">
      <w:pPr>
        <w:rPr>
          <w:lang w:val="cs-CZ"/>
        </w:rPr>
      </w:pPr>
    </w:p>
    <w:p w14:paraId="47D04C97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1D17058A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odeslal email. Pokud se odeslaný email se nachází v emailové schránce vedení, uživatel se může přesunout k testu správce webu.</w:t>
      </w:r>
    </w:p>
    <w:p w14:paraId="173C39F4" w14:textId="77777777" w:rsidR="00516CD9" w:rsidRPr="00516CD9" w:rsidRDefault="00516CD9" w:rsidP="00516CD9">
      <w:pPr>
        <w:rPr>
          <w:lang w:val="cs-CZ"/>
        </w:rPr>
      </w:pPr>
    </w:p>
    <w:p w14:paraId="7C880FAB" w14:textId="77777777" w:rsidR="00516CD9" w:rsidRPr="00516CD9" w:rsidRDefault="00516CD9" w:rsidP="00516CD9">
      <w:pPr>
        <w:rPr>
          <w:lang w:val="cs-CZ"/>
        </w:rPr>
      </w:pPr>
    </w:p>
    <w:p w14:paraId="47708EA7" w14:textId="77777777" w:rsidR="00F35B5C" w:rsidRDefault="00F35B5C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26B218F6" w14:textId="77777777" w:rsidR="00F35B5C" w:rsidRDefault="00516CD9" w:rsidP="00F35B5C">
      <w:pPr>
        <w:pStyle w:val="Heading1"/>
        <w:rPr>
          <w:lang w:val="cs-CZ"/>
        </w:rPr>
      </w:pPr>
      <w:bookmarkStart w:id="23" w:name="_Toc61302967"/>
      <w:r w:rsidRPr="00516CD9">
        <w:rPr>
          <w:lang w:val="cs-CZ"/>
        </w:rPr>
        <w:lastRenderedPageBreak/>
        <w:t>Správce webu</w:t>
      </w:r>
      <w:bookmarkEnd w:id="23"/>
    </w:p>
    <w:p w14:paraId="0ACDFEA6" w14:textId="659E553B" w:rsidR="00516CD9" w:rsidRPr="00516CD9" w:rsidRDefault="00381D4E" w:rsidP="00F35B5C">
      <w:pPr>
        <w:pStyle w:val="Heading2"/>
        <w:rPr>
          <w:lang w:val="cs-CZ"/>
        </w:rPr>
      </w:pPr>
      <w:bookmarkStart w:id="24" w:name="_Toc61302968"/>
      <w:r>
        <w:rPr>
          <w:lang w:val="cs-CZ"/>
        </w:rPr>
        <w:t>Test z</w:t>
      </w:r>
      <w:r w:rsidR="00516CD9" w:rsidRPr="00516CD9">
        <w:rPr>
          <w:lang w:val="cs-CZ"/>
        </w:rPr>
        <w:t>ablokování komentáře</w:t>
      </w:r>
      <w:bookmarkEnd w:id="24"/>
    </w:p>
    <w:p w14:paraId="1BAECC98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1BEBB618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Před zahájením testu je potřeba si připravit uživatelský účet s administrátorskými právy</w:t>
      </w:r>
    </w:p>
    <w:p w14:paraId="3CB56626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Moderátor otevře aplikaci na index stránce s přihlášeným účtem</w:t>
      </w:r>
    </w:p>
    <w:p w14:paraId="161C98D3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bude mít za úkol zablokovat komentář u nějakého článku</w:t>
      </w:r>
    </w:p>
    <w:p w14:paraId="621F8209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Moderátor pozoruje uživatele a zapisuje si poznámky, jak moc je zablokování komentáře intuitivní a kde nastaly případné problémy</w:t>
      </w:r>
    </w:p>
    <w:p w14:paraId="6DCC73A0" w14:textId="77777777" w:rsidR="00516CD9" w:rsidRPr="00516CD9" w:rsidRDefault="00516CD9" w:rsidP="00516CD9">
      <w:pPr>
        <w:rPr>
          <w:lang w:val="cs-CZ"/>
        </w:rPr>
      </w:pPr>
    </w:p>
    <w:p w14:paraId="577CB197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65B5E06B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Pomocí menu na horní liště vstupte do sekce "Články"</w:t>
      </w:r>
    </w:p>
    <w:p w14:paraId="0D6F5EA9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Vyberte z nabídky článků nově vytvořený článek z předchozího testu</w:t>
      </w:r>
    </w:p>
    <w:p w14:paraId="048F418E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 rozkliknutí článku se podívejte do sekce komentářů na konci článku</w:t>
      </w:r>
    </w:p>
    <w:p w14:paraId="06D294FE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Vyberte komentář a klikněte na “Cenzurovat”.</w:t>
      </w:r>
    </w:p>
    <w:p w14:paraId="57AA94C9" w14:textId="77777777" w:rsidR="00516CD9" w:rsidRPr="00516CD9" w:rsidRDefault="00516CD9" w:rsidP="00516CD9">
      <w:pPr>
        <w:rPr>
          <w:lang w:val="cs-CZ"/>
        </w:rPr>
      </w:pPr>
    </w:p>
    <w:p w14:paraId="461ACBEB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0D0DDB9A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nemůže najít článek, moderátor ho nasměruje.</w:t>
      </w:r>
    </w:p>
    <w:p w14:paraId="67AE65A1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Uživatel nemůže najít komentář, moderátor ho nasměruje.</w:t>
      </w:r>
    </w:p>
    <w:p w14:paraId="287DC4A8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Pokud po kliknutí na Cenzurovat a zablokovaný komentář je stále dostupný, je potřeba test ukončit.</w:t>
      </w:r>
    </w:p>
    <w:p w14:paraId="7BEE1B79" w14:textId="77777777" w:rsidR="00516CD9" w:rsidRPr="00516CD9" w:rsidRDefault="00516CD9" w:rsidP="00516CD9">
      <w:pPr>
        <w:rPr>
          <w:lang w:val="cs-CZ"/>
        </w:rPr>
      </w:pPr>
    </w:p>
    <w:p w14:paraId="78A0E4DE" w14:textId="77777777" w:rsidR="00516CD9" w:rsidRPr="00516CD9" w:rsidRDefault="00516CD9" w:rsidP="00516CD9">
      <w:pPr>
        <w:rPr>
          <w:lang w:val="cs-CZ"/>
        </w:rPr>
      </w:pPr>
    </w:p>
    <w:p w14:paraId="4F7918DA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73BB34F0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Administrátor chce zablokovat komentář s nevhodným obsahem</w:t>
      </w:r>
    </w:p>
    <w:p w14:paraId="6FEAE1E8" w14:textId="77777777" w:rsidR="00516CD9" w:rsidRPr="00516CD9" w:rsidRDefault="00516CD9" w:rsidP="00516CD9">
      <w:pPr>
        <w:rPr>
          <w:lang w:val="cs-CZ"/>
        </w:rPr>
      </w:pPr>
    </w:p>
    <w:p w14:paraId="20E971E7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36C35EB2" w14:textId="77777777" w:rsidR="00516CD9" w:rsidRPr="00516CD9" w:rsidRDefault="00516CD9" w:rsidP="00F35B5C">
      <w:pPr>
        <w:pStyle w:val="ListBullet"/>
        <w:rPr>
          <w:lang w:val="cs-CZ"/>
        </w:rPr>
      </w:pPr>
      <w:r w:rsidRPr="00516CD9">
        <w:rPr>
          <w:lang w:val="cs-CZ"/>
        </w:rPr>
        <w:t>Zablokovaný komentář je po zablokování nedostupný. Pokud test proběhl v pořádku, uživatel se může přesunout k testu přidání uživateli práva pro správu webu.</w:t>
      </w:r>
    </w:p>
    <w:p w14:paraId="001499DA" w14:textId="77777777" w:rsidR="00516CD9" w:rsidRPr="00516CD9" w:rsidRDefault="00516CD9" w:rsidP="00516CD9">
      <w:pPr>
        <w:rPr>
          <w:lang w:val="cs-CZ"/>
        </w:rPr>
      </w:pPr>
    </w:p>
    <w:p w14:paraId="21EC80A9" w14:textId="77777777" w:rsidR="00F35B5C" w:rsidRDefault="00F35B5C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315EE2BD" w14:textId="403FAA86" w:rsidR="00516CD9" w:rsidRPr="00516CD9" w:rsidRDefault="00381D4E" w:rsidP="00F35B5C">
      <w:pPr>
        <w:pStyle w:val="Heading2"/>
        <w:rPr>
          <w:lang w:val="cs-CZ"/>
        </w:rPr>
      </w:pPr>
      <w:bookmarkStart w:id="25" w:name="_Toc61302969"/>
      <w:r>
        <w:rPr>
          <w:lang w:val="cs-CZ"/>
        </w:rPr>
        <w:lastRenderedPageBreak/>
        <w:t>Test p</w:t>
      </w:r>
      <w:r w:rsidR="00516CD9" w:rsidRPr="00516CD9">
        <w:rPr>
          <w:lang w:val="cs-CZ"/>
        </w:rPr>
        <w:t>řidání uživateli práva pro správu webu</w:t>
      </w:r>
      <w:bookmarkEnd w:id="25"/>
    </w:p>
    <w:p w14:paraId="202D3C63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02726D46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 xml:space="preserve">Před zahájením testu je potřeba si připravit uživatelský účet s administrátorskými právy </w:t>
      </w:r>
    </w:p>
    <w:p w14:paraId="7AD6B898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Před zahájením testu je potřeba mít alespoň 1 uživatele, který není správce</w:t>
      </w:r>
    </w:p>
    <w:p w14:paraId="1A7498D5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Moderátor otevře aplikaci na index stránce s přihlášeným účtem</w:t>
      </w:r>
    </w:p>
    <w:p w14:paraId="0617E64B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Uživatel bude mít za úkol přidat uživateli práva pro správu webu</w:t>
      </w:r>
    </w:p>
    <w:p w14:paraId="5DEA8696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Moderátor pozoruje uživatele a zapisuje si poznámky, jak moc je správcovských práv intuitivní a kde nastaly případné problémy</w:t>
      </w:r>
    </w:p>
    <w:p w14:paraId="093A234E" w14:textId="77777777" w:rsidR="00516CD9" w:rsidRPr="00516CD9" w:rsidRDefault="00516CD9" w:rsidP="00516CD9">
      <w:pPr>
        <w:rPr>
          <w:lang w:val="cs-CZ"/>
        </w:rPr>
      </w:pPr>
    </w:p>
    <w:p w14:paraId="16690FA6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578A2281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Pomocí menu na horní liště vstupte do sekce "Přehled uživatelů"</w:t>
      </w:r>
    </w:p>
    <w:p w14:paraId="695A887A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Vyberte z nabídky článků uživatele, který nemá práva pro správu webu</w:t>
      </w:r>
    </w:p>
    <w:p w14:paraId="51329373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Po kliknutí na username uživatele se podívejte do sekce Správa uživatele</w:t>
      </w:r>
    </w:p>
    <w:p w14:paraId="1C4F8888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Klikněte na “Přidat správcovská práva”</w:t>
      </w:r>
    </w:p>
    <w:p w14:paraId="32359682" w14:textId="77777777" w:rsidR="00516CD9" w:rsidRPr="00516CD9" w:rsidRDefault="00516CD9" w:rsidP="00516CD9">
      <w:pPr>
        <w:rPr>
          <w:lang w:val="cs-CZ"/>
        </w:rPr>
      </w:pPr>
    </w:p>
    <w:p w14:paraId="4CDBCF8B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27B5EAEE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V nabídce není uživatel, který není správcem. Moderátor vytvoří nový účet bez správcovských práv.</w:t>
      </w:r>
    </w:p>
    <w:p w14:paraId="0902615D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Uživatel nemůže najít sekci Správa uživatele, moderátor ho nasměruje.</w:t>
      </w:r>
    </w:p>
    <w:p w14:paraId="3B5DE967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Pokud po kliknutí na Přidat správcovská práva uživatel nemá stále správcovská práva, je potřeba test ukončit.</w:t>
      </w:r>
    </w:p>
    <w:p w14:paraId="1CCFEC3D" w14:textId="77777777" w:rsidR="00516CD9" w:rsidRPr="00516CD9" w:rsidRDefault="00516CD9" w:rsidP="00516CD9">
      <w:pPr>
        <w:rPr>
          <w:lang w:val="cs-CZ"/>
        </w:rPr>
      </w:pPr>
    </w:p>
    <w:p w14:paraId="6FA68F23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63CE2DA5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Správce chce přidat nějakému uživateli správcovská práva</w:t>
      </w:r>
    </w:p>
    <w:p w14:paraId="77B9FD90" w14:textId="77777777" w:rsidR="00516CD9" w:rsidRPr="00516CD9" w:rsidRDefault="00516CD9" w:rsidP="00516CD9">
      <w:pPr>
        <w:rPr>
          <w:lang w:val="cs-CZ"/>
        </w:rPr>
      </w:pPr>
    </w:p>
    <w:p w14:paraId="3541695C" w14:textId="77777777" w:rsidR="00516CD9" w:rsidRPr="00516CD9" w:rsidRDefault="00516CD9" w:rsidP="00F35B5C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2973C591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Vybraný uživatel má správcovská práva. Pokud test proběhl v pořádku, uživatel se může přesunout k testu zablokování uživatele.</w:t>
      </w:r>
    </w:p>
    <w:p w14:paraId="596F08AB" w14:textId="77777777" w:rsidR="00516CD9" w:rsidRPr="00516CD9" w:rsidRDefault="00516CD9" w:rsidP="00516CD9">
      <w:pPr>
        <w:rPr>
          <w:lang w:val="cs-CZ"/>
        </w:rPr>
      </w:pPr>
    </w:p>
    <w:p w14:paraId="48CE5B98" w14:textId="77777777" w:rsidR="00F35B5C" w:rsidRDefault="00F35B5C">
      <w:pPr>
        <w:spacing w:after="180" w:line="336" w:lineRule="auto"/>
        <w:contextualSpacing w:val="0"/>
        <w:rPr>
          <w:lang w:val="cs-CZ"/>
        </w:rPr>
      </w:pPr>
      <w:r>
        <w:rPr>
          <w:lang w:val="cs-CZ"/>
        </w:rPr>
        <w:br w:type="page"/>
      </w:r>
    </w:p>
    <w:p w14:paraId="13AC5C6B" w14:textId="0E7373C7" w:rsidR="00516CD9" w:rsidRPr="00516CD9" w:rsidRDefault="00516CD9" w:rsidP="00381D4E">
      <w:pPr>
        <w:pStyle w:val="Heading2"/>
        <w:rPr>
          <w:lang w:val="cs-CZ"/>
        </w:rPr>
      </w:pPr>
      <w:bookmarkStart w:id="26" w:name="_Toc61302970"/>
      <w:r w:rsidRPr="00516CD9">
        <w:rPr>
          <w:lang w:val="cs-CZ"/>
        </w:rPr>
        <w:lastRenderedPageBreak/>
        <w:t xml:space="preserve">Test </w:t>
      </w:r>
      <w:r w:rsidR="00381D4E">
        <w:rPr>
          <w:lang w:val="cs-CZ"/>
        </w:rPr>
        <w:t>z</w:t>
      </w:r>
      <w:r w:rsidRPr="00516CD9">
        <w:rPr>
          <w:lang w:val="cs-CZ"/>
        </w:rPr>
        <w:t>ablokování uživatele</w:t>
      </w:r>
      <w:bookmarkEnd w:id="26"/>
    </w:p>
    <w:p w14:paraId="5662359C" w14:textId="77777777" w:rsidR="00516CD9" w:rsidRPr="00516CD9" w:rsidRDefault="00516CD9" w:rsidP="00381D4E">
      <w:pPr>
        <w:pStyle w:val="Heading3"/>
        <w:rPr>
          <w:lang w:val="cs-CZ"/>
        </w:rPr>
      </w:pPr>
      <w:r w:rsidRPr="00516CD9">
        <w:rPr>
          <w:lang w:val="cs-CZ"/>
        </w:rPr>
        <w:t>Kontext a prerekvizity</w:t>
      </w:r>
    </w:p>
    <w:p w14:paraId="10AF791E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 xml:space="preserve">Před zahájením testu je potřeba si připravit uživatelský účet s administrátorskými právy </w:t>
      </w:r>
    </w:p>
    <w:p w14:paraId="36C62667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Před zahájením testu je potřeba mít alespoň 2 uživatele</w:t>
      </w:r>
    </w:p>
    <w:p w14:paraId="6ABC013A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Moderátor otevře aplikaci na index stránce s přihlášeným účtem</w:t>
      </w:r>
    </w:p>
    <w:p w14:paraId="4987F6AC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Uživatel bude mít za úkol zablokovat uživatele</w:t>
      </w:r>
    </w:p>
    <w:p w14:paraId="000EEDD8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Moderátor pozoruje uživatele a zapisuje si poznámky, jak moc je zablokování uživatele intuitivní a kde nastaly případné problémy</w:t>
      </w:r>
    </w:p>
    <w:p w14:paraId="57C72446" w14:textId="77777777" w:rsidR="00516CD9" w:rsidRPr="00516CD9" w:rsidRDefault="00516CD9" w:rsidP="00516CD9">
      <w:pPr>
        <w:rPr>
          <w:lang w:val="cs-CZ"/>
        </w:rPr>
      </w:pPr>
    </w:p>
    <w:p w14:paraId="0DC7831A" w14:textId="77777777" w:rsidR="00516CD9" w:rsidRPr="00516CD9" w:rsidRDefault="00516CD9" w:rsidP="00381D4E">
      <w:pPr>
        <w:pStyle w:val="Heading3"/>
        <w:rPr>
          <w:lang w:val="cs-CZ"/>
        </w:rPr>
      </w:pPr>
      <w:r w:rsidRPr="00516CD9">
        <w:rPr>
          <w:lang w:val="cs-CZ"/>
        </w:rPr>
        <w:t>UI Flow</w:t>
      </w:r>
    </w:p>
    <w:p w14:paraId="39FD2C40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Pomocí menu na horní liště vstupte do sekce "Přehled uživatelů"</w:t>
      </w:r>
    </w:p>
    <w:p w14:paraId="409768BE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Vyberte z nabídky článků uživatele, který nemá username označen červeně</w:t>
      </w:r>
    </w:p>
    <w:p w14:paraId="0B9A2488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Po kliknutí na username uživatele se podívejte do sekce Správa uživatele</w:t>
      </w:r>
    </w:p>
    <w:p w14:paraId="33783146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Klikněte na “Zablokovat”</w:t>
      </w:r>
    </w:p>
    <w:p w14:paraId="2507294A" w14:textId="77777777" w:rsidR="00516CD9" w:rsidRPr="00516CD9" w:rsidRDefault="00516CD9" w:rsidP="00516CD9">
      <w:pPr>
        <w:rPr>
          <w:lang w:val="cs-CZ"/>
        </w:rPr>
      </w:pPr>
    </w:p>
    <w:p w14:paraId="1EC7D413" w14:textId="77777777" w:rsidR="00516CD9" w:rsidRPr="00516CD9" w:rsidRDefault="00516CD9" w:rsidP="00381D4E">
      <w:pPr>
        <w:pStyle w:val="Heading3"/>
        <w:rPr>
          <w:lang w:val="cs-CZ"/>
        </w:rPr>
      </w:pPr>
      <w:r w:rsidRPr="00516CD9">
        <w:rPr>
          <w:lang w:val="cs-CZ"/>
        </w:rPr>
        <w:t>Problémy</w:t>
      </w:r>
    </w:p>
    <w:p w14:paraId="731FAEB9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V nabídce není uživatel, který není zablokován. Moderátor vytvoří nový účet.</w:t>
      </w:r>
    </w:p>
    <w:p w14:paraId="217ED689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Uživatel nemůže najít sekci Správa uživatele, moderátor ho nasměruje.</w:t>
      </w:r>
    </w:p>
    <w:p w14:paraId="19F90BD5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Pokud po kliknutí na Zablokovat a uživatel stále není zablokován, je potřeba test ukončit.</w:t>
      </w:r>
    </w:p>
    <w:p w14:paraId="0247977D" w14:textId="77777777" w:rsidR="00516CD9" w:rsidRPr="00516CD9" w:rsidRDefault="00516CD9" w:rsidP="00516CD9">
      <w:pPr>
        <w:rPr>
          <w:lang w:val="cs-CZ"/>
        </w:rPr>
      </w:pPr>
    </w:p>
    <w:p w14:paraId="0F8B573A" w14:textId="77777777" w:rsidR="00516CD9" w:rsidRPr="00516CD9" w:rsidRDefault="00516CD9" w:rsidP="00381D4E">
      <w:pPr>
        <w:pStyle w:val="Heading3"/>
        <w:rPr>
          <w:lang w:val="cs-CZ"/>
        </w:rPr>
      </w:pPr>
      <w:r w:rsidRPr="00516CD9">
        <w:rPr>
          <w:lang w:val="cs-CZ"/>
        </w:rPr>
        <w:t>Scénář</w:t>
      </w:r>
    </w:p>
    <w:p w14:paraId="6F9E041E" w14:textId="77777777" w:rsidR="00516CD9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Správce chce zablokovat nějakého uživatele.</w:t>
      </w:r>
    </w:p>
    <w:p w14:paraId="1C10DEA6" w14:textId="77777777" w:rsidR="00516CD9" w:rsidRPr="00516CD9" w:rsidRDefault="00516CD9" w:rsidP="00516CD9">
      <w:pPr>
        <w:rPr>
          <w:lang w:val="cs-CZ"/>
        </w:rPr>
      </w:pPr>
    </w:p>
    <w:p w14:paraId="4E3A4193" w14:textId="77777777" w:rsidR="00516CD9" w:rsidRPr="00516CD9" w:rsidRDefault="00516CD9" w:rsidP="00381D4E">
      <w:pPr>
        <w:pStyle w:val="Heading3"/>
        <w:rPr>
          <w:lang w:val="cs-CZ"/>
        </w:rPr>
      </w:pPr>
      <w:r w:rsidRPr="00516CD9">
        <w:rPr>
          <w:lang w:val="cs-CZ"/>
        </w:rPr>
        <w:t>Koncový stav</w:t>
      </w:r>
    </w:p>
    <w:p w14:paraId="02592180" w14:textId="2BF271E1" w:rsidR="00D55CBC" w:rsidRPr="00516CD9" w:rsidRDefault="00516CD9" w:rsidP="00381D4E">
      <w:pPr>
        <w:pStyle w:val="ListBullet"/>
        <w:rPr>
          <w:lang w:val="cs-CZ"/>
        </w:rPr>
      </w:pPr>
      <w:r w:rsidRPr="00516CD9">
        <w:rPr>
          <w:lang w:val="cs-CZ"/>
        </w:rPr>
        <w:t>Vybraný uživatel je zablokován.</w:t>
      </w:r>
    </w:p>
    <w:sectPr w:rsidR="00D55CBC" w:rsidRPr="00516CD9" w:rsidSect="00CB27A1">
      <w:headerReference w:type="default" r:id="rId16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20D8B" w14:textId="77777777" w:rsidR="00291555" w:rsidRDefault="00291555" w:rsidP="00A91D75">
      <w:r>
        <w:separator/>
      </w:r>
    </w:p>
  </w:endnote>
  <w:endnote w:type="continuationSeparator" w:id="0">
    <w:p w14:paraId="1207198A" w14:textId="77777777" w:rsidR="00291555" w:rsidRDefault="00291555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A94CA" w14:textId="77777777" w:rsidR="00291555" w:rsidRDefault="00291555" w:rsidP="00A91D75">
      <w:r>
        <w:separator/>
      </w:r>
    </w:p>
  </w:footnote>
  <w:footnote w:type="continuationSeparator" w:id="0">
    <w:p w14:paraId="1FB62A58" w14:textId="77777777" w:rsidR="00291555" w:rsidRDefault="00291555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F35B5C" w14:paraId="4A7D469B" w14:textId="77777777" w:rsidTr="00A7217A">
      <w:trPr>
        <w:trHeight w:val="1060"/>
      </w:trPr>
      <w:tc>
        <w:tcPr>
          <w:tcW w:w="5861" w:type="dxa"/>
        </w:tcPr>
        <w:p w14:paraId="4A84633C" w14:textId="77777777" w:rsidR="00F35B5C" w:rsidRDefault="00F35B5C" w:rsidP="00A7217A">
          <w:pPr>
            <w:pStyle w:val="Header"/>
            <w:spacing w:after="0"/>
          </w:pPr>
          <w:r w:rsidRPr="008759A8">
            <w:rPr>
              <w:noProof/>
            </w:rPr>
            <mc:AlternateContent>
              <mc:Choice Requires="wps">
                <w:drawing>
                  <wp:inline distT="0" distB="0" distL="0" distR="0" wp14:anchorId="07FC5539" wp14:editId="765E27B9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31271C26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3DFC45F" w14:textId="77777777" w:rsidR="00F35B5C" w:rsidRDefault="00F35B5C" w:rsidP="00A7217A">
          <w:pPr>
            <w:pStyle w:val="Header"/>
            <w:spacing w:after="0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26D101" wp14:editId="0D2CE351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BCD9FD" w14:textId="77777777" w:rsidR="00F35B5C" w:rsidRPr="00D476F7" w:rsidRDefault="00F35B5C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26D1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7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32BCD9FD" w14:textId="77777777" w:rsidR="00F35B5C" w:rsidRPr="00D476F7" w:rsidRDefault="00F35B5C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</w:rPr>
            <mc:AlternateContent>
              <mc:Choice Requires="wps">
                <w:drawing>
                  <wp:inline distT="0" distB="0" distL="0" distR="0" wp14:anchorId="0E1946A3" wp14:editId="7AB79522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A05414" w14:textId="77777777" w:rsidR="00F35B5C" w:rsidRPr="008759A8" w:rsidRDefault="00F35B5C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E1946A3" id="Rectangle: Single Corner Snipped 15" o:spid="_x0000_s1028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2EA05414" w14:textId="77777777" w:rsidR="00F35B5C" w:rsidRPr="008759A8" w:rsidRDefault="00F35B5C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749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1037"/>
        </w:tabs>
        <w:ind w:left="1109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397"/>
        </w:tabs>
        <w:ind w:left="1469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757"/>
        </w:tabs>
        <w:ind w:left="1829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2117"/>
        </w:tabs>
        <w:ind w:left="2189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477"/>
        </w:tabs>
        <w:ind w:left="2549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837"/>
        </w:tabs>
        <w:ind w:left="2909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3197"/>
        </w:tabs>
        <w:ind w:left="3269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557"/>
        </w:tabs>
        <w:ind w:left="3629" w:hanging="360"/>
      </w:pPr>
      <w:rPr>
        <w:rFonts w:ascii="Wingdings" w:hAnsi="Wingdings" w:hint="default"/>
        <w:color w:val="F3D569" w:themeColor="accent1"/>
      </w:rPr>
    </w:lvl>
  </w:abstractNum>
  <w:abstractNum w:abstractNumId="10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02B5E61"/>
    <w:multiLevelType w:val="multilevel"/>
    <w:tmpl w:val="15F4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9"/>
  </w:num>
  <w:num w:numId="11">
    <w:abstractNumId w:val="9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9"/>
  </w:num>
  <w:num w:numId="13">
    <w:abstractNumId w:val="9"/>
  </w:num>
  <w:num w:numId="14">
    <w:abstractNumId w:val="9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9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8"/>
  </w:num>
  <w:num w:numId="22">
    <w:abstractNumId w:val="5"/>
  </w:num>
  <w:num w:numId="23">
    <w:abstractNumId w:val="3"/>
  </w:num>
  <w:num w:numId="24">
    <w:abstractNumId w:val="1"/>
  </w:num>
  <w:num w:numId="25">
    <w:abstractNumId w:val="7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5F"/>
    <w:rsid w:val="0002111D"/>
    <w:rsid w:val="000621F9"/>
    <w:rsid w:val="000E4E2A"/>
    <w:rsid w:val="00160C5F"/>
    <w:rsid w:val="00184B35"/>
    <w:rsid w:val="001865F2"/>
    <w:rsid w:val="001E59F3"/>
    <w:rsid w:val="002063EE"/>
    <w:rsid w:val="00226FF2"/>
    <w:rsid w:val="002747F3"/>
    <w:rsid w:val="00291555"/>
    <w:rsid w:val="002C52D9"/>
    <w:rsid w:val="00342438"/>
    <w:rsid w:val="00381D4E"/>
    <w:rsid w:val="003F429C"/>
    <w:rsid w:val="00516CD9"/>
    <w:rsid w:val="00577305"/>
    <w:rsid w:val="005C2E0B"/>
    <w:rsid w:val="00760843"/>
    <w:rsid w:val="00776A61"/>
    <w:rsid w:val="007B0DFA"/>
    <w:rsid w:val="007E5E59"/>
    <w:rsid w:val="00823D33"/>
    <w:rsid w:val="008759A8"/>
    <w:rsid w:val="008B46AB"/>
    <w:rsid w:val="008E707B"/>
    <w:rsid w:val="009210A6"/>
    <w:rsid w:val="0092190D"/>
    <w:rsid w:val="00924378"/>
    <w:rsid w:val="00944D7A"/>
    <w:rsid w:val="009A0F76"/>
    <w:rsid w:val="009C0674"/>
    <w:rsid w:val="00A03BCD"/>
    <w:rsid w:val="00A7217A"/>
    <w:rsid w:val="00A86068"/>
    <w:rsid w:val="00A91D75"/>
    <w:rsid w:val="00AC343A"/>
    <w:rsid w:val="00B44F8D"/>
    <w:rsid w:val="00C50FEA"/>
    <w:rsid w:val="00C6323A"/>
    <w:rsid w:val="00C87193"/>
    <w:rsid w:val="00CB27A1"/>
    <w:rsid w:val="00D34A86"/>
    <w:rsid w:val="00D476F7"/>
    <w:rsid w:val="00D55CBC"/>
    <w:rsid w:val="00D8631A"/>
    <w:rsid w:val="00D87CD8"/>
    <w:rsid w:val="00DF1CFA"/>
    <w:rsid w:val="00E523C3"/>
    <w:rsid w:val="00E5388E"/>
    <w:rsid w:val="00E6016B"/>
    <w:rsid w:val="00E94B95"/>
    <w:rsid w:val="00EC5FBF"/>
    <w:rsid w:val="00ED6905"/>
    <w:rsid w:val="00EF64C7"/>
    <w:rsid w:val="00F35B5C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FBF633"/>
  <w15:docId w15:val="{8168FB5B-D34E-4532-8EBA-C57F5AAD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776A61"/>
    <w:pPr>
      <w:keepNext/>
      <w:keepLines/>
      <w:spacing w:after="60" w:line="240" w:lineRule="auto"/>
      <w:ind w:left="29" w:right="29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776A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sid w:val="00776A61"/>
    <w:rPr>
      <w:rFonts w:asciiTheme="majorHAnsi" w:eastAsiaTheme="majorEastAsia" w:hAnsiTheme="majorHAnsi" w:cstheme="majorBidi"/>
      <w:b/>
      <w:color w:val="ECBD17" w:themeColor="accent1" w:themeShade="BF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F35B5C"/>
    <w:pPr>
      <w:numPr>
        <w:numId w:val="12"/>
      </w:numPr>
      <w:spacing w:before="40" w:after="40" w:line="288" w:lineRule="auto"/>
    </w:pPr>
    <w:rPr>
      <w:sz w:val="22"/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60C5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7"/>
    <w:rsid w:val="00776A61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semiHidden/>
    <w:qFormat/>
    <w:rsid w:val="00776A61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776A61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516CD9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b1-fans.sic.cz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xb1-fans.sic.cz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gikoalice.cz/inspirations/portal-spoluprace-s-prumysle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xb1-fans.sic.cz/" TargetMode="Externa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xb1-fans.sic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Trinh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15C467-57ED-4B48-8D61-798144038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75</TotalTime>
  <Pages>1</Pages>
  <Words>3675</Words>
  <Characters>20954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Trinh</dc:creator>
  <cp:keywords/>
  <cp:lastModifiedBy>David Trinh</cp:lastModifiedBy>
  <cp:revision>10</cp:revision>
  <cp:lastPrinted>2021-01-11T23:21:00Z</cp:lastPrinted>
  <dcterms:created xsi:type="dcterms:W3CDTF">2021-01-11T22:04:00Z</dcterms:created>
  <dcterms:modified xsi:type="dcterms:W3CDTF">2021-01-11T23:21:00Z</dcterms:modified>
  <cp:contentStatus/>
  <cp:version/>
</cp:coreProperties>
</file>